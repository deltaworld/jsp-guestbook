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1ABC7" w14:textId="77777777" w:rsidR="00703D7C" w:rsidRDefault="001A2795">
      <w:pPr>
        <w:pStyle w:val="Heading1"/>
      </w:pPr>
      <w:r>
        <w:t>Guestbook Application</w:t>
      </w:r>
    </w:p>
    <w:p w14:paraId="4FD7B182" w14:textId="77777777" w:rsidR="00703D7C" w:rsidRDefault="001A2795" w:rsidP="001A2795">
      <w:pPr>
        <w:pStyle w:val="Heading2"/>
      </w:pPr>
      <w:r>
        <w:t>Built with JavaServer Pages and MySQL</w:t>
      </w:r>
    </w:p>
    <w:p w14:paraId="20C19541" w14:textId="77777777" w:rsidR="001A2795" w:rsidRDefault="001A2795" w:rsidP="001A2795">
      <w:r w:rsidRPr="001A2795">
        <w:drawing>
          <wp:inline distT="0" distB="0" distL="0" distR="0" wp14:anchorId="194E51E1" wp14:editId="6CA7F249">
            <wp:extent cx="5943600" cy="27990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3D87ADF6" w14:textId="77777777" w:rsidR="001A2795" w:rsidRDefault="001A2795" w:rsidP="001A2795">
      <w:pPr>
        <w:pStyle w:val="Heading3"/>
      </w:pPr>
      <w:r>
        <w:t>1: Installation</w:t>
      </w:r>
    </w:p>
    <w:p w14:paraId="19299DEC" w14:textId="77777777" w:rsidR="001A2795" w:rsidRDefault="001A2795" w:rsidP="001A2795">
      <w:r>
        <w:t>Download and Install the following software</w:t>
      </w:r>
    </w:p>
    <w:p w14:paraId="6C9C1B42" w14:textId="77777777" w:rsidR="00000000" w:rsidRPr="001A2795" w:rsidRDefault="00C74D70" w:rsidP="001A2795">
      <w:pPr>
        <w:numPr>
          <w:ilvl w:val="0"/>
          <w:numId w:val="5"/>
        </w:numPr>
        <w:spacing w:after="0"/>
      </w:pPr>
      <w:r w:rsidRPr="001A2795">
        <w:t>Java SE Development Kit version 8u51</w:t>
      </w:r>
    </w:p>
    <w:p w14:paraId="3BCE997B" w14:textId="77777777" w:rsidR="00000000" w:rsidRPr="001A2795" w:rsidRDefault="00C74D70" w:rsidP="001A2795">
      <w:pPr>
        <w:numPr>
          <w:ilvl w:val="0"/>
          <w:numId w:val="5"/>
        </w:numPr>
        <w:spacing w:after="0"/>
      </w:pPr>
      <w:r w:rsidRPr="001A2795">
        <w:t>NetBeans IDE 8.0.2 Full</w:t>
      </w:r>
    </w:p>
    <w:p w14:paraId="7FE2C9BD" w14:textId="77777777" w:rsidR="00000000" w:rsidRPr="001A2795" w:rsidRDefault="00C74D70" w:rsidP="001A2795">
      <w:pPr>
        <w:numPr>
          <w:ilvl w:val="0"/>
          <w:numId w:val="5"/>
        </w:numPr>
        <w:spacing w:after="0"/>
      </w:pPr>
      <w:r w:rsidRPr="001A2795">
        <w:t>MySQL Community Server 5.6.25</w:t>
      </w:r>
    </w:p>
    <w:p w14:paraId="3A62517F" w14:textId="77777777" w:rsidR="00000000" w:rsidRPr="001A2795" w:rsidRDefault="00C74D70" w:rsidP="001A2795">
      <w:pPr>
        <w:numPr>
          <w:ilvl w:val="0"/>
          <w:numId w:val="5"/>
        </w:numPr>
        <w:spacing w:after="0"/>
      </w:pPr>
      <w:r w:rsidRPr="001A2795">
        <w:t>MyS</w:t>
      </w:r>
      <w:r w:rsidRPr="001A2795">
        <w:t>QL Connector/J 5.1.36</w:t>
      </w:r>
    </w:p>
    <w:p w14:paraId="68DD3619" w14:textId="77777777" w:rsidR="001A2795" w:rsidRDefault="001A2795" w:rsidP="001A2795">
      <w:r>
        <w:t>Ensure that JAVA &amp; MySQL is set in Environment PATH</w:t>
      </w:r>
      <w:r>
        <w:br/>
      </w:r>
    </w:p>
    <w:p w14:paraId="0971496F" w14:textId="77777777" w:rsidR="001A2795" w:rsidRDefault="001A2795">
      <w:r>
        <w:br w:type="page"/>
      </w:r>
    </w:p>
    <w:p w14:paraId="5A1ACD76" w14:textId="77777777" w:rsidR="001A2795" w:rsidRDefault="001A2795" w:rsidP="001A2795">
      <w:pPr>
        <w:pStyle w:val="Heading3"/>
      </w:pPr>
      <w:r>
        <w:lastRenderedPageBreak/>
        <w:t>2: Database Setup</w:t>
      </w:r>
    </w:p>
    <w:p w14:paraId="5149132A" w14:textId="77777777" w:rsidR="00000000" w:rsidRDefault="001A2795" w:rsidP="001A2795">
      <w:pPr>
        <w:pStyle w:val="ListParagraph1"/>
        <w:tabs>
          <w:tab w:val="num" w:pos="720"/>
        </w:tabs>
        <w:ind w:left="1166" w:hanging="360"/>
        <w:rPr>
          <w:rFonts w:ascii="Corbel" w:eastAsia="Times New Roman" w:hAnsi="Corbel"/>
          <w:color w:val="000000"/>
          <w:kern w:val="24"/>
        </w:rPr>
      </w:pPr>
      <w:r w:rsidRPr="001A2795">
        <w:rPr>
          <w:rFonts w:ascii="Corbel" w:eastAsia="Times New Roman" w:hAnsi="Corbel"/>
          <w:color w:val="000000"/>
          <w:kern w:val="24"/>
        </w:rPr>
        <w:t>Login to MySQL database with username root and no password (default)</w:t>
      </w:r>
      <w:r>
        <w:rPr>
          <w:rFonts w:ascii="Corbel" w:eastAsia="Times New Roman" w:hAnsi="Corbel"/>
          <w:color w:val="000000"/>
          <w:kern w:val="24"/>
        </w:rPr>
        <w:t xml:space="preserve"> and create Database Guestbook</w:t>
      </w:r>
    </w:p>
    <w:p w14:paraId="7B71104A" w14:textId="77777777" w:rsidR="001A2795" w:rsidRPr="001A2795" w:rsidRDefault="001A2795" w:rsidP="001A2795">
      <w:pPr>
        <w:pStyle w:val="ListParagraph"/>
        <w:rPr>
          <w:lang w:eastAsia="en-US"/>
        </w:rPr>
      </w:pPr>
    </w:p>
    <w:p w14:paraId="3B8AE583" w14:textId="77777777" w:rsidR="001A2795" w:rsidRPr="001A2795" w:rsidRDefault="001A2795" w:rsidP="001A2795">
      <w:pPr>
        <w:pStyle w:val="ListParagraph1"/>
        <w:tabs>
          <w:tab w:val="num" w:pos="720"/>
        </w:tabs>
        <w:ind w:left="1166" w:hanging="360"/>
        <w:rPr>
          <w:rFonts w:eastAsia="Times New Roman"/>
          <w:color w:val="1287C3"/>
        </w:rPr>
      </w:pPr>
      <w:r w:rsidRPr="001A2795">
        <w:rPr>
          <w:rFonts w:ascii="Monaco" w:eastAsia="Monaco" w:hAnsi="Monaco" w:cs="Monaco"/>
          <w:color w:val="000000"/>
          <w:kern w:val="24"/>
        </w:rPr>
        <w:t xml:space="preserve">mysql </w:t>
      </w:r>
      <w:r w:rsidRPr="001A2795">
        <w:rPr>
          <w:rFonts w:ascii="Monaco" w:eastAsia="Monaco" w:hAnsi="Monaco" w:cs="Monaco"/>
          <w:color w:val="666666"/>
          <w:kern w:val="24"/>
        </w:rPr>
        <w:t>--</w:t>
      </w:r>
      <w:r w:rsidRPr="001A2795">
        <w:rPr>
          <w:rFonts w:ascii="Monaco" w:eastAsia="Monaco" w:hAnsi="Monaco" w:cs="Monaco"/>
          <w:color w:val="000000"/>
          <w:kern w:val="24"/>
        </w:rPr>
        <w:t>user</w:t>
      </w:r>
      <w:r w:rsidRPr="001A2795">
        <w:rPr>
          <w:rFonts w:ascii="Monaco" w:eastAsia="Monaco" w:hAnsi="Monaco" w:cs="Monaco"/>
          <w:color w:val="666666"/>
          <w:kern w:val="24"/>
        </w:rPr>
        <w:t>=</w:t>
      </w:r>
      <w:r w:rsidRPr="001A2795">
        <w:rPr>
          <w:rFonts w:ascii="Monaco" w:eastAsia="Monaco" w:hAnsi="Monaco" w:cs="Monaco"/>
          <w:color w:val="000000"/>
          <w:kern w:val="24"/>
        </w:rPr>
        <w:t xml:space="preserve">root </w:t>
      </w:r>
      <w:r w:rsidRPr="001A2795">
        <w:rPr>
          <w:rFonts w:ascii="Monaco" w:eastAsia="Monaco" w:hAnsi="Monaco" w:cs="Monaco"/>
          <w:color w:val="666666"/>
          <w:kern w:val="24"/>
        </w:rPr>
        <w:t>--</w:t>
      </w:r>
      <w:r w:rsidRPr="001A2795">
        <w:rPr>
          <w:rFonts w:ascii="Monaco" w:eastAsia="Monaco" w:hAnsi="Monaco" w:cs="Monaco"/>
          <w:color w:val="000000"/>
          <w:kern w:val="24"/>
        </w:rPr>
        <w:t>password</w:t>
      </w:r>
      <w:r w:rsidRPr="001A2795">
        <w:rPr>
          <w:rFonts w:ascii="Monaco" w:eastAsia="Monaco" w:hAnsi="Monaco" w:cs="Monaco"/>
          <w:color w:val="666666"/>
          <w:kern w:val="24"/>
        </w:rPr>
        <w:t>=</w:t>
      </w:r>
      <w:r w:rsidRPr="001A2795">
        <w:rPr>
          <w:rFonts w:ascii="Monaco" w:eastAsia="Monaco" w:hAnsi="Monaco" w:cs="Monaco"/>
          <w:color w:val="000000"/>
          <w:kern w:val="24"/>
        </w:rPr>
        <w:t xml:space="preserve"> </w:t>
      </w:r>
      <w:r w:rsidRPr="001A2795">
        <w:rPr>
          <w:rFonts w:ascii="Monaco" w:eastAsia="Monaco" w:hAnsi="Monaco" w:cs="Monaco"/>
          <w:color w:val="000000"/>
          <w:kern w:val="24"/>
        </w:rPr>
        <w:br/>
      </w:r>
      <w:r w:rsidRPr="001A2795">
        <w:rPr>
          <w:rFonts w:ascii="Monaco" w:eastAsia="Monaco" w:hAnsi="Monaco" w:cs="Monaco"/>
          <w:b/>
          <w:bCs/>
          <w:color w:val="008000"/>
          <w:kern w:val="24"/>
        </w:rPr>
        <w:t>show</w:t>
      </w:r>
      <w:r w:rsidRPr="001A2795">
        <w:rPr>
          <w:rFonts w:ascii="Monaco" w:eastAsia="Monaco" w:hAnsi="Monaco" w:cs="Monaco"/>
          <w:color w:val="000000"/>
          <w:kern w:val="24"/>
        </w:rPr>
        <w:t xml:space="preserve"> </w:t>
      </w:r>
      <w:r w:rsidRPr="001A2795">
        <w:rPr>
          <w:rFonts w:ascii="Monaco" w:eastAsia="Monaco" w:hAnsi="Monaco" w:cs="Monaco"/>
          <w:b/>
          <w:bCs/>
          <w:color w:val="008000"/>
          <w:kern w:val="24"/>
        </w:rPr>
        <w:t>databases</w:t>
      </w:r>
      <w:r w:rsidRPr="001A2795">
        <w:rPr>
          <w:rFonts w:ascii="Monaco" w:eastAsia="Monaco" w:hAnsi="Monaco" w:cs="Monaco"/>
          <w:color w:val="000000"/>
          <w:kern w:val="24"/>
        </w:rPr>
        <w:t xml:space="preserve">; </w:t>
      </w:r>
      <w:r w:rsidRPr="001A2795">
        <w:rPr>
          <w:rFonts w:ascii="Monaco" w:eastAsia="Monaco" w:hAnsi="Monaco" w:cs="Monaco"/>
          <w:color w:val="000000"/>
          <w:kern w:val="24"/>
        </w:rPr>
        <w:br/>
      </w:r>
      <w:r w:rsidRPr="001A2795">
        <w:rPr>
          <w:rFonts w:ascii="Monaco" w:eastAsia="Monaco" w:hAnsi="Monaco" w:cs="Monaco"/>
          <w:b/>
          <w:bCs/>
          <w:color w:val="008000"/>
          <w:kern w:val="24"/>
        </w:rPr>
        <w:t>CREATE</w:t>
      </w:r>
      <w:r w:rsidRPr="001A2795">
        <w:rPr>
          <w:rFonts w:ascii="Monaco" w:eastAsia="Monaco" w:hAnsi="Monaco" w:cs="Monaco"/>
          <w:color w:val="000000"/>
          <w:kern w:val="24"/>
        </w:rPr>
        <w:t xml:space="preserve"> </w:t>
      </w:r>
      <w:r w:rsidRPr="001A2795">
        <w:rPr>
          <w:rFonts w:ascii="Monaco" w:eastAsia="Monaco" w:hAnsi="Monaco" w:cs="Monaco"/>
          <w:b/>
          <w:bCs/>
          <w:color w:val="008000"/>
          <w:kern w:val="24"/>
        </w:rPr>
        <w:t>DATABASE</w:t>
      </w:r>
      <w:r w:rsidRPr="001A2795">
        <w:rPr>
          <w:rFonts w:ascii="Monaco" w:eastAsia="Monaco" w:hAnsi="Monaco" w:cs="Monaco"/>
          <w:color w:val="000000"/>
          <w:kern w:val="24"/>
        </w:rPr>
        <w:t xml:space="preserve"> Guestbook; </w:t>
      </w:r>
      <w:r w:rsidRPr="001A2795">
        <w:rPr>
          <w:rFonts w:ascii="Monaco" w:eastAsia="Monaco" w:hAnsi="Monaco" w:cs="Monaco"/>
          <w:color w:val="000000"/>
          <w:kern w:val="24"/>
        </w:rPr>
        <w:br/>
      </w:r>
      <w:r w:rsidRPr="001A2795">
        <w:rPr>
          <w:rFonts w:ascii="Monaco" w:eastAsia="Monaco" w:hAnsi="Monaco" w:cs="Monaco"/>
          <w:b/>
          <w:bCs/>
          <w:color w:val="008000"/>
          <w:kern w:val="24"/>
        </w:rPr>
        <w:t>USE</w:t>
      </w:r>
      <w:r w:rsidRPr="001A2795">
        <w:rPr>
          <w:rFonts w:ascii="Monaco" w:eastAsia="Monaco" w:hAnsi="Monaco" w:cs="Monaco"/>
          <w:color w:val="000000"/>
          <w:kern w:val="24"/>
        </w:rPr>
        <w:t xml:space="preserve"> Guestbook; </w:t>
      </w:r>
    </w:p>
    <w:p w14:paraId="5A93AB87" w14:textId="77777777" w:rsidR="001A2795" w:rsidRDefault="001A2795" w:rsidP="001A2795">
      <w:pPr>
        <w:pStyle w:val="Heading3"/>
      </w:pPr>
      <w:r>
        <w:t>3: Create Table</w:t>
      </w:r>
    </w:p>
    <w:p w14:paraId="6E284B2F" w14:textId="77777777" w:rsidR="001A2795" w:rsidRDefault="001A2795" w:rsidP="001A2795">
      <w:pPr>
        <w:rPr>
          <w:lang w:eastAsia="en-US"/>
        </w:rPr>
      </w:pPr>
      <w:r>
        <w:rPr>
          <w:lang w:eastAsia="en-US"/>
        </w:rPr>
        <w:t>Create the table that the guestbook will use.</w:t>
      </w:r>
    </w:p>
    <w:p w14:paraId="1AD92E8E" w14:textId="77777777" w:rsidR="001A2795" w:rsidRPr="001A2795" w:rsidRDefault="001A2795" w:rsidP="001A2795">
      <w:pPr>
        <w:spacing w:before="115" w:line="240" w:lineRule="auto"/>
        <w:rPr>
          <w:rFonts w:ascii="Times New Roman" w:eastAsia="Calibri" w:hAnsi="Times New Roman" w:cs="Times New Roman"/>
          <w:color w:val="auto"/>
          <w:sz w:val="24"/>
          <w:szCs w:val="24"/>
          <w:lang w:eastAsia="en-US"/>
        </w:rPr>
      </w:pPr>
      <w:r w:rsidRPr="001A2795">
        <w:rPr>
          <w:rFonts w:ascii="Monaco" w:eastAsia="Monaco" w:hAnsi="Monaco" w:cs="Monaco"/>
          <w:b/>
          <w:bCs/>
          <w:color w:val="006699"/>
          <w:kern w:val="24"/>
          <w:sz w:val="24"/>
          <w:szCs w:val="24"/>
          <w:lang w:eastAsia="en-US"/>
        </w:rPr>
        <w:t>CREATE</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TABLE</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CC00FF"/>
          <w:kern w:val="24"/>
          <w:sz w:val="24"/>
          <w:szCs w:val="24"/>
          <w:lang w:eastAsia="en-US"/>
        </w:rPr>
        <w:t>Guestbook</w:t>
      </w:r>
      <w:r w:rsidRPr="001A2795">
        <w:rPr>
          <w:rFonts w:ascii="Monaco" w:eastAsia="Monaco" w:hAnsi="Monaco" w:cs="Monaco"/>
          <w:color w:val="000000"/>
          <w:kern w:val="24"/>
          <w:sz w:val="24"/>
          <w:szCs w:val="24"/>
          <w:lang w:eastAsia="en-US"/>
        </w:rPr>
        <w:t xml:space="preserve"> ( </w:t>
      </w:r>
      <w:r w:rsidRPr="001A2795">
        <w:rPr>
          <w:rFonts w:ascii="Monaco" w:eastAsia="Monaco" w:hAnsi="Monaco" w:cs="Monaco"/>
          <w:color w:val="000000"/>
          <w:kern w:val="24"/>
          <w:sz w:val="24"/>
          <w:szCs w:val="24"/>
          <w:lang w:eastAsia="en-US"/>
        </w:rPr>
        <w:br/>
        <w:t xml:space="preserve">Id </w:t>
      </w:r>
      <w:r w:rsidRPr="001A2795">
        <w:rPr>
          <w:rFonts w:ascii="Monaco" w:eastAsia="Monaco" w:hAnsi="Monaco" w:cs="Monaco"/>
          <w:b/>
          <w:bCs/>
          <w:color w:val="007788"/>
          <w:kern w:val="24"/>
          <w:sz w:val="24"/>
          <w:szCs w:val="24"/>
          <w:lang w:eastAsia="en-US"/>
        </w:rPr>
        <w:t>INT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NOT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336600"/>
          <w:kern w:val="24"/>
          <w:sz w:val="24"/>
          <w:szCs w:val="24"/>
          <w:lang w:eastAsia="en-US"/>
        </w:rPr>
        <w:t>NULL</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006699"/>
          <w:kern w:val="24"/>
          <w:sz w:val="24"/>
          <w:szCs w:val="24"/>
          <w:lang w:eastAsia="en-US"/>
        </w:rPr>
        <w:t>AUTO_INCREMENT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000000"/>
          <w:kern w:val="24"/>
          <w:sz w:val="24"/>
          <w:szCs w:val="24"/>
          <w:lang w:eastAsia="en-US"/>
        </w:rPr>
        <w:br/>
        <w:t xml:space="preserve">LastName </w:t>
      </w:r>
      <w:r w:rsidRPr="001A2795">
        <w:rPr>
          <w:rFonts w:ascii="Monaco" w:eastAsia="Monaco" w:hAnsi="Monaco" w:cs="Monaco"/>
          <w:b/>
          <w:bCs/>
          <w:color w:val="007788"/>
          <w:kern w:val="24"/>
          <w:sz w:val="24"/>
          <w:szCs w:val="24"/>
          <w:lang w:eastAsia="en-US"/>
        </w:rPr>
        <w:t>VARCHAR</w:t>
      </w:r>
      <w:r w:rsidRPr="001A2795">
        <w:rPr>
          <w:rFonts w:ascii="Monaco" w:eastAsia="Monaco" w:hAnsi="Monaco" w:cs="Monaco"/>
          <w:color w:val="000000"/>
          <w:kern w:val="24"/>
          <w:sz w:val="24"/>
          <w:szCs w:val="24"/>
          <w:lang w:eastAsia="en-US"/>
        </w:rPr>
        <w:t>(</w:t>
      </w:r>
      <w:r w:rsidRPr="001A2795">
        <w:rPr>
          <w:rFonts w:ascii="Monaco" w:eastAsia="Monaco" w:hAnsi="Monaco" w:cs="Monaco"/>
          <w:color w:val="FF6600"/>
          <w:kern w:val="24"/>
          <w:sz w:val="24"/>
          <w:szCs w:val="24"/>
          <w:lang w:eastAsia="en-US"/>
        </w:rPr>
        <w:t>70</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NOT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336600"/>
          <w:kern w:val="24"/>
          <w:sz w:val="24"/>
          <w:szCs w:val="24"/>
          <w:lang w:eastAsia="en-US"/>
        </w:rPr>
        <w:t>NULL</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000000"/>
          <w:kern w:val="24"/>
          <w:sz w:val="24"/>
          <w:szCs w:val="24"/>
          <w:lang w:eastAsia="en-US"/>
        </w:rPr>
        <w:br/>
        <w:t xml:space="preserve">FirstName </w:t>
      </w:r>
      <w:r w:rsidRPr="001A2795">
        <w:rPr>
          <w:rFonts w:ascii="Monaco" w:eastAsia="Monaco" w:hAnsi="Monaco" w:cs="Monaco"/>
          <w:b/>
          <w:bCs/>
          <w:color w:val="007788"/>
          <w:kern w:val="24"/>
          <w:sz w:val="24"/>
          <w:szCs w:val="24"/>
          <w:lang w:eastAsia="en-US"/>
        </w:rPr>
        <w:t>VARCHAR</w:t>
      </w:r>
      <w:r w:rsidRPr="001A2795">
        <w:rPr>
          <w:rFonts w:ascii="Monaco" w:eastAsia="Monaco" w:hAnsi="Monaco" w:cs="Monaco"/>
          <w:color w:val="000000"/>
          <w:kern w:val="24"/>
          <w:sz w:val="24"/>
          <w:szCs w:val="24"/>
          <w:lang w:eastAsia="en-US"/>
        </w:rPr>
        <w:t>(</w:t>
      </w:r>
      <w:r w:rsidRPr="001A2795">
        <w:rPr>
          <w:rFonts w:ascii="Monaco" w:eastAsia="Monaco" w:hAnsi="Monaco" w:cs="Monaco"/>
          <w:color w:val="FF6600"/>
          <w:kern w:val="24"/>
          <w:sz w:val="24"/>
          <w:szCs w:val="24"/>
          <w:lang w:eastAsia="en-US"/>
        </w:rPr>
        <w:t>70</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NOT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336600"/>
          <w:kern w:val="24"/>
          <w:sz w:val="24"/>
          <w:szCs w:val="24"/>
          <w:lang w:eastAsia="en-US"/>
        </w:rPr>
        <w:t>NULL</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000000"/>
          <w:kern w:val="24"/>
          <w:sz w:val="24"/>
          <w:szCs w:val="24"/>
          <w:lang w:eastAsia="en-US"/>
        </w:rPr>
        <w:br/>
        <w:t xml:space="preserve">Email </w:t>
      </w:r>
      <w:r w:rsidRPr="001A2795">
        <w:rPr>
          <w:rFonts w:ascii="Monaco" w:eastAsia="Monaco" w:hAnsi="Monaco" w:cs="Monaco"/>
          <w:b/>
          <w:bCs/>
          <w:color w:val="007788"/>
          <w:kern w:val="24"/>
          <w:sz w:val="24"/>
          <w:szCs w:val="24"/>
          <w:lang w:eastAsia="en-US"/>
        </w:rPr>
        <w:t>VARCHAR</w:t>
      </w:r>
      <w:r w:rsidRPr="001A2795">
        <w:rPr>
          <w:rFonts w:ascii="Monaco" w:eastAsia="Monaco" w:hAnsi="Monaco" w:cs="Monaco"/>
          <w:color w:val="000000"/>
          <w:kern w:val="24"/>
          <w:sz w:val="24"/>
          <w:szCs w:val="24"/>
          <w:lang w:eastAsia="en-US"/>
        </w:rPr>
        <w:t>(</w:t>
      </w:r>
      <w:r w:rsidRPr="001A2795">
        <w:rPr>
          <w:rFonts w:ascii="Monaco" w:eastAsia="Monaco" w:hAnsi="Monaco" w:cs="Monaco"/>
          <w:color w:val="FF6600"/>
          <w:kern w:val="24"/>
          <w:sz w:val="24"/>
          <w:szCs w:val="24"/>
          <w:lang w:eastAsia="en-US"/>
        </w:rPr>
        <w:t>70</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NOT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336600"/>
          <w:kern w:val="24"/>
          <w:sz w:val="24"/>
          <w:szCs w:val="24"/>
          <w:lang w:eastAsia="en-US"/>
        </w:rPr>
        <w:t>NULL</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000000"/>
          <w:kern w:val="24"/>
          <w:sz w:val="24"/>
          <w:szCs w:val="24"/>
          <w:lang w:eastAsia="en-US"/>
        </w:rPr>
        <w:br/>
        <w:t xml:space="preserve">Message </w:t>
      </w:r>
      <w:r w:rsidRPr="001A2795">
        <w:rPr>
          <w:rFonts w:ascii="Monaco" w:eastAsia="Monaco" w:hAnsi="Monaco" w:cs="Monaco"/>
          <w:b/>
          <w:bCs/>
          <w:color w:val="007788"/>
          <w:kern w:val="24"/>
          <w:sz w:val="24"/>
          <w:szCs w:val="24"/>
          <w:lang w:eastAsia="en-US"/>
        </w:rPr>
        <w:t>VARCHAR</w:t>
      </w:r>
      <w:r w:rsidRPr="001A2795">
        <w:rPr>
          <w:rFonts w:ascii="Monaco" w:eastAsia="Monaco" w:hAnsi="Monaco" w:cs="Monaco"/>
          <w:color w:val="000000"/>
          <w:kern w:val="24"/>
          <w:sz w:val="24"/>
          <w:szCs w:val="24"/>
          <w:lang w:eastAsia="en-US"/>
        </w:rPr>
        <w:t>(</w:t>
      </w:r>
      <w:r w:rsidRPr="001A2795">
        <w:rPr>
          <w:rFonts w:ascii="Monaco" w:eastAsia="Monaco" w:hAnsi="Monaco" w:cs="Monaco"/>
          <w:color w:val="FF6600"/>
          <w:kern w:val="24"/>
          <w:sz w:val="24"/>
          <w:szCs w:val="24"/>
          <w:lang w:eastAsia="en-US"/>
        </w:rPr>
        <w:t>140</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NOT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336600"/>
          <w:kern w:val="24"/>
          <w:sz w:val="24"/>
          <w:szCs w:val="24"/>
          <w:lang w:eastAsia="en-US"/>
        </w:rPr>
        <w:t>NULL</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000000"/>
          <w:kern w:val="24"/>
          <w:sz w:val="24"/>
          <w:szCs w:val="24"/>
          <w:lang w:eastAsia="en-US"/>
        </w:rPr>
        <w:br/>
      </w:r>
      <w:r w:rsidRPr="001A2795">
        <w:rPr>
          <w:rFonts w:ascii="Monaco" w:eastAsia="Monaco" w:hAnsi="Monaco" w:cs="Monaco"/>
          <w:b/>
          <w:bCs/>
          <w:color w:val="007788"/>
          <w:kern w:val="24"/>
          <w:sz w:val="24"/>
          <w:szCs w:val="24"/>
          <w:lang w:eastAsia="en-US"/>
        </w:rPr>
        <w:t>Date</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7788"/>
          <w:kern w:val="24"/>
          <w:sz w:val="24"/>
          <w:szCs w:val="24"/>
          <w:lang w:eastAsia="en-US"/>
        </w:rPr>
        <w:t>DATE</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NOT</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color w:val="336600"/>
          <w:kern w:val="24"/>
          <w:sz w:val="24"/>
          <w:szCs w:val="24"/>
          <w:lang w:eastAsia="en-US"/>
        </w:rPr>
        <w:t>NULL</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PRIMARY</w:t>
      </w:r>
      <w:r w:rsidRPr="001A2795">
        <w:rPr>
          <w:rFonts w:ascii="Monaco" w:eastAsia="Monaco" w:hAnsi="Monaco" w:cs="Monaco"/>
          <w:color w:val="000000"/>
          <w:kern w:val="24"/>
          <w:sz w:val="24"/>
          <w:szCs w:val="24"/>
          <w:lang w:eastAsia="en-US"/>
        </w:rPr>
        <w:t xml:space="preserve"> </w:t>
      </w:r>
      <w:r w:rsidRPr="001A2795">
        <w:rPr>
          <w:rFonts w:ascii="Monaco" w:eastAsia="Monaco" w:hAnsi="Monaco" w:cs="Monaco"/>
          <w:b/>
          <w:bCs/>
          <w:color w:val="006699"/>
          <w:kern w:val="24"/>
          <w:sz w:val="24"/>
          <w:szCs w:val="24"/>
          <w:lang w:eastAsia="en-US"/>
        </w:rPr>
        <w:t>KEY</w:t>
      </w:r>
      <w:r w:rsidRPr="001A2795">
        <w:rPr>
          <w:rFonts w:ascii="Monaco" w:eastAsia="Monaco" w:hAnsi="Monaco" w:cs="Monaco"/>
          <w:color w:val="000000"/>
          <w:kern w:val="24"/>
          <w:sz w:val="24"/>
          <w:szCs w:val="24"/>
          <w:lang w:eastAsia="en-US"/>
        </w:rPr>
        <w:t xml:space="preserve"> (Id) );</w:t>
      </w:r>
    </w:p>
    <w:p w14:paraId="18DBC765" w14:textId="77777777" w:rsidR="001A2795" w:rsidRDefault="001A2795" w:rsidP="001A2795"/>
    <w:p w14:paraId="427D1DF2" w14:textId="77777777" w:rsidR="001A2795" w:rsidRDefault="001A2795" w:rsidP="001A2795">
      <w:pPr>
        <w:pStyle w:val="Heading3"/>
      </w:pPr>
      <w:r>
        <w:t>4: Add Dummy Data</w:t>
      </w:r>
    </w:p>
    <w:p w14:paraId="54F2A5DA" w14:textId="77777777" w:rsidR="001A2795" w:rsidRPr="001A2795" w:rsidRDefault="001A2795" w:rsidP="001A2795">
      <w:r>
        <w:t>Using SQL add dummy data to the database.</w:t>
      </w:r>
    </w:p>
    <w:p w14:paraId="7BD18D55" w14:textId="77777777" w:rsidR="001A2795" w:rsidRPr="001A2795" w:rsidRDefault="001A2795" w:rsidP="001A2795">
      <w:r w:rsidRPr="001A2795">
        <w:rPr>
          <w:b/>
          <w:bCs/>
        </w:rPr>
        <w:t>INSERT</w:t>
      </w:r>
      <w:r w:rsidRPr="001A2795">
        <w:t xml:space="preserve"> </w:t>
      </w:r>
      <w:r w:rsidRPr="001A2795">
        <w:rPr>
          <w:b/>
          <w:bCs/>
        </w:rPr>
        <w:t>INTO</w:t>
      </w:r>
      <w:r w:rsidRPr="001A2795">
        <w:t xml:space="preserve"> Guestbook (</w:t>
      </w:r>
      <w:proofErr w:type="spellStart"/>
      <w:r w:rsidRPr="001A2795">
        <w:t>LastName,FirstName,Email,Message</w:t>
      </w:r>
      <w:proofErr w:type="spellEnd"/>
      <w:r w:rsidRPr="001A2795">
        <w:t xml:space="preserve">) </w:t>
      </w:r>
      <w:r w:rsidRPr="001A2795">
        <w:br/>
      </w:r>
      <w:r w:rsidRPr="001A2795">
        <w:rPr>
          <w:b/>
          <w:bCs/>
        </w:rPr>
        <w:t>VALUES</w:t>
      </w:r>
      <w:r w:rsidRPr="001A2795">
        <w:t xml:space="preserve"> ('Fadel','Tareq','me@tareq.</w:t>
      </w:r>
      <w:proofErr w:type="spellStart"/>
      <w:r w:rsidRPr="001A2795">
        <w:t>uk</w:t>
      </w:r>
      <w:proofErr w:type="spellEnd"/>
      <w:r w:rsidRPr="001A2795">
        <w:t xml:space="preserve">','message', '2015-07-31'); </w:t>
      </w:r>
    </w:p>
    <w:p w14:paraId="312800B9" w14:textId="77777777" w:rsidR="001A2795" w:rsidRPr="001A2795" w:rsidRDefault="001A2795" w:rsidP="001A2795">
      <w:r w:rsidRPr="001A2795">
        <w:rPr>
          <w:b/>
          <w:bCs/>
        </w:rPr>
        <w:t>INSERT</w:t>
      </w:r>
      <w:r w:rsidRPr="001A2795">
        <w:t xml:space="preserve"> </w:t>
      </w:r>
      <w:r w:rsidRPr="001A2795">
        <w:rPr>
          <w:b/>
          <w:bCs/>
        </w:rPr>
        <w:t>INTO</w:t>
      </w:r>
      <w:r w:rsidRPr="001A2795">
        <w:t xml:space="preserve"> Guestbook (</w:t>
      </w:r>
      <w:proofErr w:type="spellStart"/>
      <w:r w:rsidRPr="001A2795">
        <w:t>LastName,FirstName,Email,Message</w:t>
      </w:r>
      <w:proofErr w:type="spellEnd"/>
      <w:r w:rsidRPr="001A2795">
        <w:t xml:space="preserve">) </w:t>
      </w:r>
      <w:r w:rsidRPr="001A2795">
        <w:br/>
      </w:r>
      <w:r w:rsidRPr="001A2795">
        <w:rPr>
          <w:b/>
          <w:bCs/>
        </w:rPr>
        <w:t>VALUES</w:t>
      </w:r>
      <w:r w:rsidRPr="001A2795">
        <w:t xml:space="preserve"> ('</w:t>
      </w:r>
      <w:proofErr w:type="spellStart"/>
      <w:r w:rsidRPr="001A2795">
        <w:t>Adobe','James','james@adobe.com','another</w:t>
      </w:r>
      <w:proofErr w:type="spellEnd"/>
      <w:r w:rsidRPr="001A2795">
        <w:t xml:space="preserve">', '2015-07-31'); </w:t>
      </w:r>
    </w:p>
    <w:p w14:paraId="66B08302" w14:textId="77777777" w:rsidR="001A2795" w:rsidRPr="001A2795" w:rsidRDefault="001A2795" w:rsidP="001A2795">
      <w:r w:rsidRPr="001A2795">
        <w:rPr>
          <w:b/>
          <w:bCs/>
        </w:rPr>
        <w:t>INSERT</w:t>
      </w:r>
      <w:r w:rsidRPr="001A2795">
        <w:t xml:space="preserve"> </w:t>
      </w:r>
      <w:r w:rsidRPr="001A2795">
        <w:rPr>
          <w:b/>
          <w:bCs/>
        </w:rPr>
        <w:t>INTO</w:t>
      </w:r>
      <w:r w:rsidRPr="001A2795">
        <w:t xml:space="preserve"> Guestbook (</w:t>
      </w:r>
      <w:proofErr w:type="spellStart"/>
      <w:r w:rsidRPr="001A2795">
        <w:t>LastName,FirstName,Email,Message</w:t>
      </w:r>
      <w:proofErr w:type="spellEnd"/>
      <w:r w:rsidRPr="001A2795">
        <w:t xml:space="preserve">) </w:t>
      </w:r>
      <w:r w:rsidRPr="001A2795">
        <w:br/>
      </w:r>
      <w:r w:rsidRPr="001A2795">
        <w:rPr>
          <w:b/>
          <w:bCs/>
        </w:rPr>
        <w:t>VALUES</w:t>
      </w:r>
      <w:r w:rsidRPr="001A2795">
        <w:t xml:space="preserve"> ('</w:t>
      </w:r>
      <w:proofErr w:type="spellStart"/>
      <w:r w:rsidRPr="001A2795">
        <w:t>Galaxy','Box','box@adobe.com','world</w:t>
      </w:r>
      <w:proofErr w:type="spellEnd"/>
      <w:r w:rsidRPr="001A2795">
        <w:t>', '2015-08-01');</w:t>
      </w:r>
    </w:p>
    <w:p w14:paraId="1C9EE0B6" w14:textId="77777777" w:rsidR="001A2795" w:rsidRDefault="001A2795">
      <w:r>
        <w:br w:type="page"/>
      </w:r>
    </w:p>
    <w:p w14:paraId="161F58B2" w14:textId="77777777" w:rsidR="001A2795" w:rsidRDefault="001A2795" w:rsidP="001A2795">
      <w:pPr>
        <w:pStyle w:val="Heading3"/>
      </w:pPr>
      <w:r>
        <w:lastRenderedPageBreak/>
        <w:t>5: Define a New Project</w:t>
      </w:r>
    </w:p>
    <w:p w14:paraId="4B9A6F71" w14:textId="77777777" w:rsidR="001A2795" w:rsidRDefault="001A2795" w:rsidP="001A2795">
      <w:r>
        <w:t xml:space="preserve">In </w:t>
      </w:r>
      <w:proofErr w:type="spellStart"/>
      <w:r>
        <w:t>Netbeans</w:t>
      </w:r>
      <w:proofErr w:type="spellEnd"/>
      <w:r>
        <w:t xml:space="preserve">, define a new project of type </w:t>
      </w:r>
      <w:r w:rsidRPr="001A2795">
        <w:rPr>
          <w:b/>
        </w:rPr>
        <w:t>Java Web</w:t>
      </w:r>
      <w:r>
        <w:t xml:space="preserve">, </w:t>
      </w:r>
      <w:r w:rsidRPr="001A2795">
        <w:rPr>
          <w:b/>
        </w:rPr>
        <w:t>Web Application</w:t>
      </w:r>
      <w:r>
        <w:t>.</w:t>
      </w:r>
    </w:p>
    <w:p w14:paraId="7EB22687" w14:textId="77777777" w:rsidR="001A2795" w:rsidRDefault="001A2795" w:rsidP="001A2795">
      <w:r>
        <w:t xml:space="preserve">Give it a name of </w:t>
      </w:r>
      <w:r w:rsidRPr="001A2795">
        <w:rPr>
          <w:b/>
        </w:rPr>
        <w:t xml:space="preserve">Guestbook </w:t>
      </w:r>
      <w:r>
        <w:t xml:space="preserve">and store it in the default location. </w:t>
      </w:r>
    </w:p>
    <w:p w14:paraId="137CF924" w14:textId="77777777" w:rsidR="001A2795" w:rsidRDefault="001A2795" w:rsidP="001A2795">
      <w:r>
        <w:t xml:space="preserve">Use </w:t>
      </w:r>
      <w:r w:rsidRPr="001A2795">
        <w:rPr>
          <w:b/>
        </w:rPr>
        <w:t>Java EE 7 Web</w:t>
      </w:r>
      <w:r>
        <w:t xml:space="preserve"> as the Java EE version.</w:t>
      </w:r>
    </w:p>
    <w:p w14:paraId="3C6E835D" w14:textId="77777777" w:rsidR="001A2795" w:rsidRDefault="001A2795" w:rsidP="001A2795">
      <w:pPr>
        <w:pStyle w:val="Heading3"/>
      </w:pPr>
      <w:r>
        <w:t>6: Add Java Libs</w:t>
      </w:r>
    </w:p>
    <w:p w14:paraId="76B263D8" w14:textId="77777777" w:rsidR="001A2795" w:rsidRDefault="001A2795" w:rsidP="001A2795">
      <w:r>
        <w:t>Before we start we need to add the downloaded MySQL Connector to the build. In Project properties… &gt; Libraries &gt; Compile &gt; Add Jar…</w:t>
      </w:r>
    </w:p>
    <w:p w14:paraId="34AD463D" w14:textId="77777777" w:rsidR="001A2795" w:rsidRDefault="001A2795" w:rsidP="001A2795">
      <w:r>
        <w:t>then choose the mysql-connector-java.jar file previously downloaded.</w:t>
      </w:r>
    </w:p>
    <w:p w14:paraId="766C53DF" w14:textId="77777777" w:rsidR="001A2795" w:rsidRDefault="001A2795" w:rsidP="001A2795">
      <w:pPr>
        <w:pStyle w:val="Heading3"/>
      </w:pPr>
      <w:r>
        <w:t>7: Create Connection to DB</w:t>
      </w:r>
    </w:p>
    <w:p w14:paraId="34DA7751" w14:textId="77777777" w:rsidR="001A2795" w:rsidRDefault="001A2795" w:rsidP="001A2795">
      <w:r>
        <w:t xml:space="preserve">Ensure the MySQL database is running, in system preferences, then in NetBeans go to the </w:t>
      </w:r>
      <w:r w:rsidRPr="001A2795">
        <w:rPr>
          <w:b/>
        </w:rPr>
        <w:t>Services</w:t>
      </w:r>
      <w:r>
        <w:t xml:space="preserve"> tab and choose the </w:t>
      </w:r>
      <w:r w:rsidRPr="001A2795">
        <w:rPr>
          <w:b/>
        </w:rPr>
        <w:t>Guestbook</w:t>
      </w:r>
      <w:r>
        <w:t xml:space="preserve"> database from the MySQL list and right click and choose </w:t>
      </w:r>
      <w:proofErr w:type="gramStart"/>
      <w:r w:rsidRPr="001A2795">
        <w:rPr>
          <w:b/>
        </w:rPr>
        <w:t>Connect..</w:t>
      </w:r>
      <w:proofErr w:type="gramEnd"/>
      <w:r>
        <w:t xml:space="preserve"> Choose default parameters.</w:t>
      </w:r>
    </w:p>
    <w:p w14:paraId="3C202815" w14:textId="77777777" w:rsidR="001A2795" w:rsidRDefault="001A2795" w:rsidP="001A2795">
      <w:r>
        <w:t xml:space="preserve">This will produce a content </w:t>
      </w:r>
      <w:proofErr w:type="spellStart"/>
      <w:r>
        <w:t>uri</w:t>
      </w:r>
      <w:proofErr w:type="spellEnd"/>
      <w:r>
        <w:t xml:space="preserve"> of type </w:t>
      </w:r>
      <w:proofErr w:type="gramStart"/>
      <w:r>
        <w:t>jdbc:mysql://</w:t>
      </w:r>
      <w:proofErr w:type="spellStart"/>
      <w:r>
        <w:t>localhost</w:t>
      </w:r>
      <w:proofErr w:type="spellEnd"/>
      <w:proofErr w:type="gramEnd"/>
      <w:r>
        <w:t>….</w:t>
      </w:r>
    </w:p>
    <w:p w14:paraId="38AE764F" w14:textId="77777777" w:rsidR="001A2795" w:rsidRDefault="001A2795" w:rsidP="001A2795">
      <w:r>
        <w:t>We will use this later</w:t>
      </w:r>
    </w:p>
    <w:p w14:paraId="17FD95E2" w14:textId="77777777" w:rsidR="001A2795" w:rsidRDefault="001A2795" w:rsidP="001A2795">
      <w:pPr>
        <w:pStyle w:val="Heading3"/>
      </w:pPr>
      <w:r>
        <w:t>8: File Creation</w:t>
      </w:r>
    </w:p>
    <w:p w14:paraId="766BC921" w14:textId="77777777" w:rsidR="001A2795" w:rsidRDefault="001A2795" w:rsidP="001A2795">
      <w:r>
        <w:t xml:space="preserve">The project had created a index.html, create 4 other files </w:t>
      </w:r>
      <w:proofErr w:type="spellStart"/>
      <w:r>
        <w:t>view.jsp</w:t>
      </w:r>
      <w:proofErr w:type="spellEnd"/>
      <w:r>
        <w:t xml:space="preserve">, </w:t>
      </w:r>
      <w:proofErr w:type="spellStart"/>
      <w:r>
        <w:t>add.jsp</w:t>
      </w:r>
      <w:proofErr w:type="spellEnd"/>
      <w:r>
        <w:t xml:space="preserve"> </w:t>
      </w:r>
      <w:proofErr w:type="spellStart"/>
      <w:r>
        <w:t>delete.jsp</w:t>
      </w:r>
      <w:proofErr w:type="spellEnd"/>
      <w:r>
        <w:t xml:space="preserve"> and </w:t>
      </w:r>
      <w:proofErr w:type="spellStart"/>
      <w:r>
        <w:t>update.jsp</w:t>
      </w:r>
      <w:proofErr w:type="spellEnd"/>
    </w:p>
    <w:p w14:paraId="200FE283" w14:textId="77777777" w:rsidR="001A2795" w:rsidRDefault="001A2795">
      <w:pPr>
        <w:rPr>
          <w:rFonts w:asciiTheme="majorHAnsi" w:eastAsiaTheme="majorEastAsia" w:hAnsiTheme="majorHAnsi" w:cstheme="majorBidi"/>
          <w:sz w:val="40"/>
          <w:szCs w:val="24"/>
        </w:rPr>
      </w:pPr>
      <w:r>
        <w:br w:type="page"/>
      </w:r>
    </w:p>
    <w:p w14:paraId="1C71883E" w14:textId="77777777" w:rsidR="001A2795" w:rsidRDefault="001A2795" w:rsidP="001A2795">
      <w:pPr>
        <w:pStyle w:val="Heading3"/>
      </w:pPr>
      <w:r>
        <w:lastRenderedPageBreak/>
        <w:t>9: Index.html – Home Page</w:t>
      </w:r>
    </w:p>
    <w:p w14:paraId="4A848565" w14:textId="77777777" w:rsidR="001A2795" w:rsidRPr="001A2795" w:rsidRDefault="001A2795" w:rsidP="001A2795">
      <w:r>
        <w:t xml:space="preserve">In the index.html create links to the 4 other </w:t>
      </w:r>
      <w:proofErr w:type="spellStart"/>
      <w:r>
        <w:t>jsp</w:t>
      </w:r>
      <w:proofErr w:type="spellEnd"/>
      <w:r>
        <w:t xml:space="preserve"> pages as follows.</w:t>
      </w:r>
    </w:p>
    <w:p w14:paraId="58FE497C" w14:textId="77777777" w:rsidR="001A2795" w:rsidRDefault="001A2795" w:rsidP="001A2795">
      <w:pPr>
        <w:rPr>
          <w:b/>
          <w:bCs/>
        </w:rPr>
      </w:pPr>
      <w:r w:rsidRPr="001A2795">
        <w:rPr>
          <w:b/>
          <w:bCs/>
        </w:rPr>
        <w:t>&lt;a</w:t>
      </w:r>
      <w:r w:rsidRPr="001A2795">
        <w:t xml:space="preserve"> </w:t>
      </w:r>
      <w:proofErr w:type="spellStart"/>
      <w:r w:rsidRPr="001A2795">
        <w:t>href</w:t>
      </w:r>
      <w:proofErr w:type="spellEnd"/>
      <w:r w:rsidRPr="001A2795">
        <w:t>="index.html"</w:t>
      </w:r>
      <w:r w:rsidRPr="001A2795">
        <w:rPr>
          <w:b/>
          <w:bCs/>
        </w:rPr>
        <w:t>&gt;</w:t>
      </w:r>
      <w:r w:rsidRPr="001A2795">
        <w:t>Home</w:t>
      </w:r>
      <w:r w:rsidRPr="001A2795">
        <w:rPr>
          <w:b/>
          <w:bCs/>
        </w:rPr>
        <w:t>&lt;/a&gt;</w:t>
      </w:r>
      <w:r w:rsidRPr="001A2795">
        <w:t xml:space="preserve"> </w:t>
      </w:r>
      <w:r w:rsidRPr="001A2795">
        <w:br/>
      </w:r>
      <w:r w:rsidRPr="001A2795">
        <w:rPr>
          <w:b/>
          <w:bCs/>
        </w:rPr>
        <w:t>&lt;a</w:t>
      </w:r>
      <w:r w:rsidRPr="001A2795">
        <w:t xml:space="preserve"> </w:t>
      </w:r>
      <w:proofErr w:type="spellStart"/>
      <w:r w:rsidRPr="001A2795">
        <w:t>href</w:t>
      </w:r>
      <w:proofErr w:type="spellEnd"/>
      <w:r w:rsidRPr="001A2795">
        <w:t>="</w:t>
      </w:r>
      <w:proofErr w:type="spellStart"/>
      <w:r w:rsidRPr="001A2795">
        <w:t>view.jsp</w:t>
      </w:r>
      <w:proofErr w:type="spellEnd"/>
      <w:r w:rsidRPr="001A2795">
        <w:t>"</w:t>
      </w:r>
      <w:r w:rsidRPr="001A2795">
        <w:rPr>
          <w:b/>
          <w:bCs/>
        </w:rPr>
        <w:t>&gt;</w:t>
      </w:r>
      <w:r w:rsidRPr="001A2795">
        <w:t>View</w:t>
      </w:r>
      <w:r w:rsidRPr="001A2795">
        <w:rPr>
          <w:b/>
          <w:bCs/>
        </w:rPr>
        <w:t>&lt;/a&gt;</w:t>
      </w:r>
      <w:r w:rsidRPr="001A2795">
        <w:t xml:space="preserve"> </w:t>
      </w:r>
      <w:r w:rsidRPr="001A2795">
        <w:br/>
      </w:r>
      <w:r w:rsidRPr="001A2795">
        <w:rPr>
          <w:b/>
          <w:bCs/>
        </w:rPr>
        <w:t>&lt;a</w:t>
      </w:r>
      <w:r w:rsidRPr="001A2795">
        <w:t xml:space="preserve"> </w:t>
      </w:r>
      <w:proofErr w:type="spellStart"/>
      <w:r w:rsidRPr="001A2795">
        <w:t>href</w:t>
      </w:r>
      <w:proofErr w:type="spellEnd"/>
      <w:r w:rsidRPr="001A2795">
        <w:t>="</w:t>
      </w:r>
      <w:proofErr w:type="spellStart"/>
      <w:r w:rsidRPr="001A2795">
        <w:t>add.jsp</w:t>
      </w:r>
      <w:proofErr w:type="spellEnd"/>
      <w:r w:rsidRPr="001A2795">
        <w:t>"</w:t>
      </w:r>
      <w:r w:rsidRPr="001A2795">
        <w:rPr>
          <w:b/>
          <w:bCs/>
        </w:rPr>
        <w:t>&gt;</w:t>
      </w:r>
      <w:r w:rsidRPr="001A2795">
        <w:t>Add</w:t>
      </w:r>
      <w:r w:rsidRPr="001A2795">
        <w:rPr>
          <w:b/>
          <w:bCs/>
        </w:rPr>
        <w:t>&lt;/a&gt;</w:t>
      </w:r>
      <w:r w:rsidRPr="001A2795">
        <w:t xml:space="preserve"> </w:t>
      </w:r>
      <w:r w:rsidRPr="001A2795">
        <w:br/>
      </w:r>
      <w:r w:rsidRPr="001A2795">
        <w:rPr>
          <w:b/>
          <w:bCs/>
        </w:rPr>
        <w:t>&lt;a</w:t>
      </w:r>
      <w:r w:rsidRPr="001A2795">
        <w:t xml:space="preserve"> </w:t>
      </w:r>
      <w:proofErr w:type="spellStart"/>
      <w:r w:rsidRPr="001A2795">
        <w:t>href</w:t>
      </w:r>
      <w:proofErr w:type="spellEnd"/>
      <w:r w:rsidRPr="001A2795">
        <w:t>="</w:t>
      </w:r>
      <w:proofErr w:type="spellStart"/>
      <w:r w:rsidRPr="001A2795">
        <w:t>delete.jsp</w:t>
      </w:r>
      <w:proofErr w:type="spellEnd"/>
      <w:r w:rsidRPr="001A2795">
        <w:t>"</w:t>
      </w:r>
      <w:r w:rsidRPr="001A2795">
        <w:rPr>
          <w:b/>
          <w:bCs/>
        </w:rPr>
        <w:t>&gt;</w:t>
      </w:r>
      <w:r w:rsidRPr="001A2795">
        <w:t>Delete</w:t>
      </w:r>
      <w:r w:rsidRPr="001A2795">
        <w:rPr>
          <w:b/>
          <w:bCs/>
        </w:rPr>
        <w:t>&lt;/a&gt;</w:t>
      </w:r>
      <w:r w:rsidRPr="001A2795">
        <w:t xml:space="preserve"> </w:t>
      </w:r>
      <w:r w:rsidRPr="001A2795">
        <w:br/>
      </w:r>
      <w:r w:rsidRPr="001A2795">
        <w:rPr>
          <w:b/>
          <w:bCs/>
        </w:rPr>
        <w:t>&lt;a</w:t>
      </w:r>
      <w:r w:rsidRPr="001A2795">
        <w:t xml:space="preserve"> </w:t>
      </w:r>
      <w:proofErr w:type="spellStart"/>
      <w:r w:rsidRPr="001A2795">
        <w:t>href</w:t>
      </w:r>
      <w:proofErr w:type="spellEnd"/>
      <w:r w:rsidRPr="001A2795">
        <w:t>="</w:t>
      </w:r>
      <w:proofErr w:type="spellStart"/>
      <w:r w:rsidRPr="001A2795">
        <w:t>update.jsp</w:t>
      </w:r>
      <w:proofErr w:type="spellEnd"/>
      <w:r w:rsidRPr="001A2795">
        <w:t>"</w:t>
      </w:r>
      <w:r w:rsidRPr="001A2795">
        <w:rPr>
          <w:b/>
          <w:bCs/>
        </w:rPr>
        <w:t>&gt;</w:t>
      </w:r>
      <w:r w:rsidRPr="001A2795">
        <w:t>Update</w:t>
      </w:r>
      <w:r w:rsidRPr="001A2795">
        <w:rPr>
          <w:b/>
          <w:bCs/>
        </w:rPr>
        <w:t>&lt;/a&gt;</w:t>
      </w:r>
    </w:p>
    <w:p w14:paraId="2E55F310" w14:textId="77777777" w:rsidR="001A2795" w:rsidRDefault="001A2795" w:rsidP="001A2795">
      <w:pPr>
        <w:pStyle w:val="Heading3"/>
      </w:pPr>
      <w:r>
        <w:t>10: Imports &amp; Namespaces</w:t>
      </w:r>
    </w:p>
    <w:p w14:paraId="325A7E8F" w14:textId="77777777" w:rsidR="001A2795" w:rsidRDefault="001A2795" w:rsidP="001A2795">
      <w:r>
        <w:t>For each of the JSP pages ensure you add the imports and namespaces.</w:t>
      </w:r>
    </w:p>
    <w:p w14:paraId="54B6144E" w14:textId="77777777" w:rsidR="001A2795" w:rsidRPr="001A2795" w:rsidRDefault="001A2795" w:rsidP="001A2795">
      <w:r w:rsidRPr="001A2795">
        <w:rPr>
          <w:i/>
          <w:iCs/>
        </w:rPr>
        <w:t>&lt;!--Imports--&gt;</w:t>
      </w:r>
      <w:r w:rsidRPr="001A2795">
        <w:t xml:space="preserve"> </w:t>
      </w:r>
      <w:r w:rsidRPr="001A2795">
        <w:br/>
      </w:r>
      <w:r w:rsidRPr="001A2795">
        <w:rPr>
          <w:b/>
          <w:bCs/>
        </w:rPr>
        <w:t>&lt;%@</w:t>
      </w:r>
      <w:r w:rsidRPr="001A2795">
        <w:t>page import="</w:t>
      </w:r>
      <w:proofErr w:type="spellStart"/>
      <w:r w:rsidRPr="001A2795">
        <w:t>java.util</w:t>
      </w:r>
      <w:proofErr w:type="spellEnd"/>
      <w:r w:rsidRPr="001A2795">
        <w:t>.*,java.io.*,</w:t>
      </w:r>
      <w:proofErr w:type="spellStart"/>
      <w:r w:rsidRPr="001A2795">
        <w:t>java.sql</w:t>
      </w:r>
      <w:proofErr w:type="spellEnd"/>
      <w:r w:rsidRPr="001A2795">
        <w:t xml:space="preserve">.*" </w:t>
      </w:r>
      <w:r w:rsidRPr="001A2795">
        <w:rPr>
          <w:b/>
          <w:bCs/>
        </w:rPr>
        <w:t>%&gt;</w:t>
      </w:r>
      <w:r w:rsidRPr="001A2795">
        <w:t xml:space="preserve"> </w:t>
      </w:r>
      <w:r w:rsidRPr="001A2795">
        <w:br/>
      </w:r>
      <w:r w:rsidRPr="001A2795">
        <w:rPr>
          <w:b/>
          <w:bCs/>
        </w:rPr>
        <w:t>&lt;%@</w:t>
      </w:r>
      <w:r w:rsidRPr="001A2795">
        <w:t>page import="</w:t>
      </w:r>
      <w:proofErr w:type="spellStart"/>
      <w:r w:rsidRPr="001A2795">
        <w:t>javax.servlet.http</w:t>
      </w:r>
      <w:proofErr w:type="spellEnd"/>
      <w:r w:rsidRPr="001A2795">
        <w:t>.*,</w:t>
      </w:r>
      <w:proofErr w:type="spellStart"/>
      <w:r w:rsidRPr="001A2795">
        <w:t>javax.servlet</w:t>
      </w:r>
      <w:proofErr w:type="spellEnd"/>
      <w:r w:rsidRPr="001A2795">
        <w:t xml:space="preserve">.*" </w:t>
      </w:r>
      <w:r w:rsidRPr="001A2795">
        <w:rPr>
          <w:b/>
          <w:bCs/>
        </w:rPr>
        <w:t>%&gt;</w:t>
      </w:r>
      <w:r w:rsidRPr="001A2795">
        <w:t xml:space="preserve"> </w:t>
      </w:r>
      <w:r w:rsidRPr="001A2795">
        <w:br/>
      </w:r>
      <w:r w:rsidRPr="001A2795">
        <w:br/>
      </w:r>
      <w:r w:rsidRPr="001A2795">
        <w:rPr>
          <w:i/>
          <w:iCs/>
        </w:rPr>
        <w:t>&lt;!--Namespace--&gt;</w:t>
      </w:r>
      <w:r w:rsidRPr="001A2795">
        <w:t xml:space="preserve"> </w:t>
      </w:r>
      <w:r w:rsidRPr="001A2795">
        <w:br/>
      </w:r>
      <w:r w:rsidRPr="001A2795">
        <w:rPr>
          <w:b/>
          <w:bCs/>
        </w:rPr>
        <w:t>&lt;%@</w:t>
      </w:r>
      <w:proofErr w:type="spellStart"/>
      <w:r w:rsidRPr="001A2795">
        <w:t>taglib</w:t>
      </w:r>
      <w:proofErr w:type="spellEnd"/>
      <w:r w:rsidRPr="001A2795">
        <w:t xml:space="preserve"> </w:t>
      </w:r>
      <w:proofErr w:type="spellStart"/>
      <w:r w:rsidRPr="001A2795">
        <w:t>uri</w:t>
      </w:r>
      <w:proofErr w:type="spellEnd"/>
      <w:r w:rsidRPr="001A2795">
        <w:t>="http://java.sun.com/jsp/jstl/core" prefix="c"</w:t>
      </w:r>
      <w:r w:rsidRPr="001A2795">
        <w:rPr>
          <w:b/>
          <w:bCs/>
        </w:rPr>
        <w:t>%&gt;</w:t>
      </w:r>
      <w:r w:rsidRPr="001A2795">
        <w:t xml:space="preserve"> </w:t>
      </w:r>
      <w:r w:rsidRPr="001A2795">
        <w:br/>
      </w:r>
      <w:r w:rsidRPr="001A2795">
        <w:rPr>
          <w:b/>
          <w:bCs/>
        </w:rPr>
        <w:t>&lt;%@</w:t>
      </w:r>
      <w:proofErr w:type="spellStart"/>
      <w:r w:rsidRPr="001A2795">
        <w:t>taglib</w:t>
      </w:r>
      <w:proofErr w:type="spellEnd"/>
      <w:r w:rsidRPr="001A2795">
        <w:t xml:space="preserve"> </w:t>
      </w:r>
      <w:proofErr w:type="spellStart"/>
      <w:r w:rsidRPr="001A2795">
        <w:t>uri</w:t>
      </w:r>
      <w:proofErr w:type="spellEnd"/>
      <w:r w:rsidRPr="001A2795">
        <w:t>="http://java.sun.com/jsp/jstl/sql" prefix="</w:t>
      </w:r>
      <w:proofErr w:type="spellStart"/>
      <w:r w:rsidRPr="001A2795">
        <w:t>sql</w:t>
      </w:r>
      <w:proofErr w:type="spellEnd"/>
      <w:r w:rsidRPr="001A2795">
        <w:t>"</w:t>
      </w:r>
      <w:r w:rsidRPr="001A2795">
        <w:rPr>
          <w:b/>
          <w:bCs/>
        </w:rPr>
        <w:t>%&gt;</w:t>
      </w:r>
      <w:r w:rsidRPr="001A2795">
        <w:t xml:space="preserve"> </w:t>
      </w:r>
      <w:r w:rsidRPr="001A2795">
        <w:br/>
      </w:r>
      <w:r w:rsidRPr="001A2795">
        <w:rPr>
          <w:b/>
          <w:bCs/>
        </w:rPr>
        <w:t>&lt;%@</w:t>
      </w:r>
      <w:r w:rsidRPr="001A2795">
        <w:t xml:space="preserve">page </w:t>
      </w:r>
      <w:proofErr w:type="spellStart"/>
      <w:r w:rsidRPr="001A2795">
        <w:t>contentType</w:t>
      </w:r>
      <w:proofErr w:type="spellEnd"/>
      <w:r w:rsidRPr="001A2795">
        <w:t xml:space="preserve">="text/html" </w:t>
      </w:r>
      <w:proofErr w:type="spellStart"/>
      <w:r w:rsidRPr="001A2795">
        <w:t>pageEncoding</w:t>
      </w:r>
      <w:proofErr w:type="spellEnd"/>
      <w:r w:rsidRPr="001A2795">
        <w:t>="UTF-8"</w:t>
      </w:r>
      <w:r w:rsidRPr="001A2795">
        <w:rPr>
          <w:b/>
          <w:bCs/>
        </w:rPr>
        <w:t>%&gt;</w:t>
      </w:r>
    </w:p>
    <w:p w14:paraId="6835E4CD" w14:textId="77777777" w:rsidR="001A2795" w:rsidRDefault="001A2795" w:rsidP="001A2795">
      <w:pPr>
        <w:pStyle w:val="Heading3"/>
      </w:pPr>
      <w:r>
        <w:t xml:space="preserve">11: </w:t>
      </w:r>
      <w:proofErr w:type="spellStart"/>
      <w:r>
        <w:t>setDataSource</w:t>
      </w:r>
      <w:proofErr w:type="spellEnd"/>
    </w:p>
    <w:p w14:paraId="76977EF6" w14:textId="77777777" w:rsidR="001A2795" w:rsidRDefault="001A2795" w:rsidP="001A2795">
      <w:r>
        <w:t>For each of the JSP pages we will be connecting to the database add the following command to establish a connection.</w:t>
      </w:r>
    </w:p>
    <w:p w14:paraId="2CEE9230" w14:textId="77777777" w:rsidR="001A2795" w:rsidRDefault="001A2795" w:rsidP="001A2795"/>
    <w:p w14:paraId="576B07CA" w14:textId="77777777" w:rsidR="001A2795" w:rsidRPr="001A2795" w:rsidRDefault="00C74D70" w:rsidP="002871BD">
      <w:pPr>
        <w:spacing w:after="0"/>
      </w:pPr>
      <w:r w:rsidRPr="001A2795">
        <w:rPr>
          <w:i/>
          <w:iCs/>
        </w:rPr>
        <w:t>&lt;!--Connect to Database--&gt;</w:t>
      </w:r>
      <w:r w:rsidRPr="001A2795">
        <w:t xml:space="preserve"> </w:t>
      </w:r>
      <w:r w:rsidRPr="001A2795">
        <w:br/>
      </w:r>
      <w:r w:rsidRPr="001A2795">
        <w:rPr>
          <w:b/>
          <w:bCs/>
        </w:rPr>
        <w:t>&lt;</w:t>
      </w:r>
      <w:proofErr w:type="spellStart"/>
      <w:r w:rsidRPr="001A2795">
        <w:rPr>
          <w:b/>
          <w:bCs/>
        </w:rPr>
        <w:t>sql:setDataSource</w:t>
      </w:r>
      <w:proofErr w:type="spellEnd"/>
      <w:r w:rsidRPr="001A2795">
        <w:t xml:space="preserve"> </w:t>
      </w:r>
      <w:proofErr w:type="spellStart"/>
      <w:r w:rsidRPr="001A2795">
        <w:t>var</w:t>
      </w:r>
      <w:proofErr w:type="spellEnd"/>
      <w:r w:rsidRPr="001A2795">
        <w:t>=</w:t>
      </w:r>
      <w:r w:rsidRPr="001A2795">
        <w:t>"snapshot"</w:t>
      </w:r>
      <w:r w:rsidRPr="001A2795">
        <w:t xml:space="preserve"> </w:t>
      </w:r>
      <w:r w:rsidRPr="001A2795">
        <w:t>user=</w:t>
      </w:r>
      <w:r w:rsidRPr="001A2795">
        <w:t>"root"</w:t>
      </w:r>
      <w:r w:rsidRPr="001A2795">
        <w:t xml:space="preserve"> </w:t>
      </w:r>
      <w:r w:rsidRPr="001A2795">
        <w:t>password=</w:t>
      </w:r>
      <w:r w:rsidRPr="001A2795">
        <w:t>""</w:t>
      </w:r>
      <w:r w:rsidRPr="001A2795">
        <w:t xml:space="preserve"> </w:t>
      </w:r>
      <w:r w:rsidRPr="001A2795">
        <w:t>driver=</w:t>
      </w:r>
      <w:r w:rsidRPr="001A2795">
        <w:t>"</w:t>
      </w:r>
      <w:proofErr w:type="spellStart"/>
      <w:r w:rsidRPr="001A2795">
        <w:t>com.mysql.jdbc.Driver</w:t>
      </w:r>
      <w:proofErr w:type="spellEnd"/>
      <w:r w:rsidRPr="001A2795">
        <w:t>"</w:t>
      </w:r>
      <w:r w:rsidRPr="001A2795">
        <w:t xml:space="preserve"> </w:t>
      </w:r>
      <w:r w:rsidRPr="001A2795">
        <w:t>url=</w:t>
      </w:r>
      <w:r w:rsidRPr="001A2795">
        <w:t>"jdbc:mysql://localhost:3306/Guestbook?zeroDateTimeBehavior=convertToNull"</w:t>
      </w:r>
      <w:r w:rsidRPr="001A2795">
        <w:t xml:space="preserve"> </w:t>
      </w:r>
      <w:r w:rsidRPr="001A2795">
        <w:rPr>
          <w:b/>
          <w:bCs/>
        </w:rPr>
        <w:t>/&gt;</w:t>
      </w:r>
    </w:p>
    <w:p w14:paraId="4016ADBE" w14:textId="77777777" w:rsidR="001A2795" w:rsidRDefault="001A2795">
      <w:r>
        <w:br w:type="page"/>
      </w:r>
    </w:p>
    <w:p w14:paraId="4114384D" w14:textId="77777777" w:rsidR="001A2795" w:rsidRDefault="001A2795" w:rsidP="001A2795">
      <w:pPr>
        <w:pStyle w:val="Heading3"/>
      </w:pPr>
      <w:r>
        <w:lastRenderedPageBreak/>
        <w:t>12: View Page</w:t>
      </w:r>
    </w:p>
    <w:p w14:paraId="3FC0B97D" w14:textId="77777777" w:rsidR="001A2795" w:rsidRDefault="001A2795" w:rsidP="001A2795">
      <w:r>
        <w:t>Query all fields and records in the database to view</w:t>
      </w:r>
    </w:p>
    <w:p w14:paraId="5F98D03E" w14:textId="77777777" w:rsidR="001A2795" w:rsidRPr="001A2795" w:rsidRDefault="001A2795" w:rsidP="001A2795">
      <w:r w:rsidRPr="001A2795">
        <w:rPr>
          <w:b/>
          <w:bCs/>
        </w:rPr>
        <w:t>&lt;</w:t>
      </w:r>
      <w:proofErr w:type="spellStart"/>
      <w:r w:rsidRPr="001A2795">
        <w:rPr>
          <w:b/>
          <w:bCs/>
        </w:rPr>
        <w:t>sql:query</w:t>
      </w:r>
      <w:proofErr w:type="spellEnd"/>
      <w:r w:rsidRPr="001A2795">
        <w:t xml:space="preserve"> </w:t>
      </w:r>
      <w:proofErr w:type="spellStart"/>
      <w:r w:rsidRPr="001A2795">
        <w:t>dataSource</w:t>
      </w:r>
      <w:proofErr w:type="spellEnd"/>
      <w:r w:rsidRPr="001A2795">
        <w:t xml:space="preserve">="${snapshot}" </w:t>
      </w:r>
      <w:proofErr w:type="spellStart"/>
      <w:r w:rsidRPr="001A2795">
        <w:t>var</w:t>
      </w:r>
      <w:proofErr w:type="spellEnd"/>
      <w:r w:rsidRPr="001A2795">
        <w:t>="result"</w:t>
      </w:r>
      <w:r w:rsidRPr="001A2795">
        <w:rPr>
          <w:b/>
          <w:bCs/>
        </w:rPr>
        <w:t>&gt;</w:t>
      </w:r>
      <w:r w:rsidRPr="001A2795">
        <w:rPr>
          <w:b/>
          <w:bCs/>
        </w:rPr>
        <w:br/>
      </w:r>
      <w:r w:rsidRPr="001A2795">
        <w:t xml:space="preserve">     </w:t>
      </w:r>
      <w:r w:rsidRPr="001A2795">
        <w:rPr>
          <w:b/>
          <w:bCs/>
        </w:rPr>
        <w:t>SELECT</w:t>
      </w:r>
      <w:r w:rsidRPr="001A2795">
        <w:t xml:space="preserve"> * </w:t>
      </w:r>
      <w:r w:rsidRPr="001A2795">
        <w:rPr>
          <w:b/>
          <w:bCs/>
        </w:rPr>
        <w:t>FROM</w:t>
      </w:r>
      <w:r w:rsidRPr="001A2795">
        <w:t xml:space="preserve"> Guestbook;</w:t>
      </w:r>
      <w:r w:rsidRPr="001A2795">
        <w:br/>
      </w:r>
      <w:r w:rsidRPr="001A2795">
        <w:rPr>
          <w:b/>
          <w:bCs/>
        </w:rPr>
        <w:t>&lt;/</w:t>
      </w:r>
      <w:proofErr w:type="spellStart"/>
      <w:r w:rsidRPr="001A2795">
        <w:rPr>
          <w:b/>
          <w:bCs/>
        </w:rPr>
        <w:t>sql:query</w:t>
      </w:r>
      <w:proofErr w:type="spellEnd"/>
      <w:r w:rsidRPr="001A2795">
        <w:rPr>
          <w:b/>
          <w:bCs/>
        </w:rPr>
        <w:t>&gt;</w:t>
      </w:r>
    </w:p>
    <w:p w14:paraId="0479C094" w14:textId="77777777" w:rsidR="001A2795" w:rsidRDefault="001A2795" w:rsidP="001A2795">
      <w:pPr>
        <w:pStyle w:val="Heading3"/>
      </w:pPr>
      <w:r>
        <w:t xml:space="preserve">13: </w:t>
      </w:r>
      <w:r w:rsidR="009C0FAF">
        <w:t xml:space="preserve">View - </w:t>
      </w:r>
      <w:r>
        <w:t>Display Table</w:t>
      </w:r>
    </w:p>
    <w:p w14:paraId="4DDDB060" w14:textId="77777777" w:rsidR="001A2795" w:rsidRPr="001A2795" w:rsidRDefault="001A2795" w:rsidP="001A2795">
      <w:r>
        <w:t xml:space="preserve">Add the HTML table to display the data by using the JSP </w:t>
      </w:r>
      <w:proofErr w:type="spellStart"/>
      <w:r>
        <w:t>forEach</w:t>
      </w:r>
      <w:proofErr w:type="spellEnd"/>
      <w:r>
        <w:t xml:space="preserve"> command to loop through the data.</w:t>
      </w:r>
    </w:p>
    <w:p w14:paraId="4CC43F12" w14:textId="77777777" w:rsidR="001A2795" w:rsidRDefault="001A2795" w:rsidP="001A2795">
      <w:r w:rsidRPr="001A2795">
        <w:drawing>
          <wp:inline distT="0" distB="0" distL="0" distR="0" wp14:anchorId="0206DAA7" wp14:editId="5BFEDD28">
            <wp:extent cx="3137535" cy="2996346"/>
            <wp:effectExtent l="0" t="0" r="12065" b="1270"/>
            <wp:docPr id="1"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6"/>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3922" cy="3002446"/>
                    </a:xfrm>
                    <a:prstGeom prst="rect">
                      <a:avLst/>
                    </a:prstGeom>
                  </pic:spPr>
                </pic:pic>
              </a:graphicData>
            </a:graphic>
          </wp:inline>
        </w:drawing>
      </w:r>
    </w:p>
    <w:p w14:paraId="1FB47A78" w14:textId="77777777" w:rsidR="009C0FAF" w:rsidRDefault="009C0FAF" w:rsidP="009C0FAF">
      <w:pPr>
        <w:pStyle w:val="Heading3"/>
      </w:pPr>
      <w:r>
        <w:t xml:space="preserve">14: </w:t>
      </w:r>
      <w:proofErr w:type="spellStart"/>
      <w:r>
        <w:t>Add.jsp</w:t>
      </w:r>
      <w:proofErr w:type="spellEnd"/>
      <w:r>
        <w:t xml:space="preserve"> – Define Declaration</w:t>
      </w:r>
    </w:p>
    <w:p w14:paraId="69CB1AC5" w14:textId="77777777" w:rsidR="009C0FAF" w:rsidRPr="009C0FAF" w:rsidRDefault="009C0FAF" w:rsidP="009C0FAF">
      <w:r w:rsidRPr="009C0FAF">
        <w:rPr>
          <w:b/>
          <w:bCs/>
        </w:rPr>
        <w:t>&lt;%!</w:t>
      </w:r>
      <w:r w:rsidRPr="009C0FAF">
        <w:t xml:space="preserve"> String date = "";    </w:t>
      </w:r>
      <w:r w:rsidRPr="009C0FAF">
        <w:rPr>
          <w:i/>
          <w:iCs/>
        </w:rPr>
        <w:t>// date display for DB</w:t>
      </w:r>
      <w:r w:rsidRPr="009C0FAF">
        <w:t xml:space="preserve"> </w:t>
      </w:r>
      <w:r w:rsidRPr="009C0FAF">
        <w:br/>
        <w:t xml:space="preserve">    </w:t>
      </w:r>
      <w:proofErr w:type="spellStart"/>
      <w:r w:rsidRPr="009C0FAF">
        <w:t>java.util.Date</w:t>
      </w:r>
      <w:proofErr w:type="spellEnd"/>
      <w:r w:rsidRPr="009C0FAF">
        <w:t xml:space="preserve"> </w:t>
      </w:r>
      <w:proofErr w:type="spellStart"/>
      <w:r w:rsidRPr="009C0FAF">
        <w:t>dNow</w:t>
      </w:r>
      <w:proofErr w:type="spellEnd"/>
      <w:r w:rsidRPr="009C0FAF">
        <w:t xml:space="preserve">; </w:t>
      </w:r>
      <w:r w:rsidRPr="009C0FAF">
        <w:rPr>
          <w:i/>
          <w:iCs/>
        </w:rPr>
        <w:t>// for Now date</w:t>
      </w:r>
      <w:r w:rsidRPr="009C0FAF">
        <w:t xml:space="preserve"> </w:t>
      </w:r>
      <w:r w:rsidRPr="009C0FAF">
        <w:br/>
      </w:r>
      <w:r w:rsidRPr="009C0FAF">
        <w:rPr>
          <w:b/>
          <w:bCs/>
        </w:rPr>
        <w:t>%&gt;</w:t>
      </w:r>
      <w:r w:rsidRPr="009C0FAF">
        <w:t xml:space="preserve"> </w:t>
      </w:r>
    </w:p>
    <w:p w14:paraId="2FCED4DA" w14:textId="77777777" w:rsidR="009C0FAF" w:rsidRDefault="009C0FAF" w:rsidP="009C0FAF">
      <w:r>
        <w:t>Add the following declarations for the add to work with the date manipulation. As the date will be pulled dynamically from the server and added to the database on record creation and for display on the HTML page.</w:t>
      </w:r>
    </w:p>
    <w:p w14:paraId="2CC88E81" w14:textId="77777777" w:rsidR="009C0FAF" w:rsidRDefault="009C0FAF" w:rsidP="009C0FAF">
      <w:pPr>
        <w:pStyle w:val="Heading3"/>
      </w:pPr>
      <w:bookmarkStart w:id="0" w:name="_GoBack"/>
      <w:bookmarkEnd w:id="0"/>
      <w:r>
        <w:lastRenderedPageBreak/>
        <w:t xml:space="preserve">15: </w:t>
      </w:r>
      <w:proofErr w:type="spellStart"/>
      <w:r>
        <w:t>add.jsp</w:t>
      </w:r>
      <w:proofErr w:type="spellEnd"/>
      <w:r>
        <w:t xml:space="preserve"> – Format the date for DB</w:t>
      </w:r>
    </w:p>
    <w:p w14:paraId="250FC681" w14:textId="77777777" w:rsidR="009C0FAF" w:rsidRPr="009C0FAF" w:rsidRDefault="009C0FAF" w:rsidP="009C0FAF">
      <w:r w:rsidRPr="009C0FAF">
        <w:t xml:space="preserve">&lt;% </w:t>
      </w:r>
      <w:proofErr w:type="spellStart"/>
      <w:r w:rsidRPr="009C0FAF">
        <w:t>dNow</w:t>
      </w:r>
      <w:proofErr w:type="spellEnd"/>
      <w:r w:rsidRPr="009C0FAF">
        <w:t xml:space="preserve"> = </w:t>
      </w:r>
      <w:r w:rsidRPr="009C0FAF">
        <w:rPr>
          <w:b/>
          <w:bCs/>
        </w:rPr>
        <w:t>new</w:t>
      </w:r>
      <w:r w:rsidRPr="009C0FAF">
        <w:t xml:space="preserve"> </w:t>
      </w:r>
      <w:proofErr w:type="spellStart"/>
      <w:r w:rsidRPr="009C0FAF">
        <w:t>java.util.Date</w:t>
      </w:r>
      <w:proofErr w:type="spellEnd"/>
      <w:r w:rsidRPr="009C0FAF">
        <w:t xml:space="preserve">(); </w:t>
      </w:r>
      <w:r w:rsidRPr="009C0FAF">
        <w:br/>
        <w:t xml:space="preserve">   </w:t>
      </w:r>
      <w:proofErr w:type="spellStart"/>
      <w:r w:rsidRPr="009C0FAF">
        <w:t>SimpleDateFormat</w:t>
      </w:r>
      <w:proofErr w:type="spellEnd"/>
      <w:r w:rsidRPr="009C0FAF">
        <w:t xml:space="preserve"> </w:t>
      </w:r>
      <w:proofErr w:type="spellStart"/>
      <w:r w:rsidRPr="009C0FAF">
        <w:t>dBInput</w:t>
      </w:r>
      <w:proofErr w:type="spellEnd"/>
      <w:r w:rsidRPr="009C0FAF">
        <w:t xml:space="preserve"> = </w:t>
      </w:r>
      <w:r w:rsidRPr="009C0FAF">
        <w:rPr>
          <w:b/>
          <w:bCs/>
        </w:rPr>
        <w:t>new</w:t>
      </w:r>
      <w:r w:rsidRPr="009C0FAF">
        <w:t xml:space="preserve"> </w:t>
      </w:r>
      <w:proofErr w:type="spellStart"/>
      <w:r w:rsidRPr="009C0FAF">
        <w:t>SimpleDateFormat</w:t>
      </w:r>
      <w:proofErr w:type="spellEnd"/>
      <w:r w:rsidRPr="009C0FAF">
        <w:t xml:space="preserve"> ("</w:t>
      </w:r>
      <w:proofErr w:type="spellStart"/>
      <w:r w:rsidRPr="009C0FAF">
        <w:t>yyyy</w:t>
      </w:r>
      <w:proofErr w:type="spellEnd"/>
      <w:r w:rsidRPr="009C0FAF">
        <w:t>-MM-</w:t>
      </w:r>
      <w:proofErr w:type="spellStart"/>
      <w:r w:rsidRPr="009C0FAF">
        <w:t>dd</w:t>
      </w:r>
      <w:proofErr w:type="spellEnd"/>
      <w:r w:rsidRPr="009C0FAF">
        <w:t xml:space="preserve">"); </w:t>
      </w:r>
      <w:r w:rsidRPr="009C0FAF">
        <w:br/>
        <w:t xml:space="preserve">   date = </w:t>
      </w:r>
      <w:proofErr w:type="spellStart"/>
      <w:r w:rsidRPr="009C0FAF">
        <w:t>dBInput.format</w:t>
      </w:r>
      <w:proofErr w:type="spellEnd"/>
      <w:r w:rsidRPr="009C0FAF">
        <w:t>(</w:t>
      </w:r>
      <w:proofErr w:type="spellStart"/>
      <w:r w:rsidRPr="009C0FAF">
        <w:t>dNow</w:t>
      </w:r>
      <w:proofErr w:type="spellEnd"/>
      <w:r w:rsidRPr="009C0FAF">
        <w:t xml:space="preserve">); </w:t>
      </w:r>
    </w:p>
    <w:p w14:paraId="693EFBF5" w14:textId="77777777" w:rsidR="009C0FAF" w:rsidRPr="009C0FAF" w:rsidRDefault="009C0FAF" w:rsidP="009C0FAF">
      <w:r w:rsidRPr="009C0FAF">
        <w:t>%&gt;</w:t>
      </w:r>
    </w:p>
    <w:p w14:paraId="3054CF94" w14:textId="77777777" w:rsidR="009C0FAF" w:rsidRDefault="009C0FAF" w:rsidP="009C0FAF">
      <w:r>
        <w:t>The Java code above extracts the date from the server and formats in MySQL date format ready for input.</w:t>
      </w:r>
    </w:p>
    <w:p w14:paraId="40AC37FC" w14:textId="77777777" w:rsidR="009C0FAF" w:rsidRDefault="009C0FAF" w:rsidP="009C0FAF">
      <w:pPr>
        <w:pStyle w:val="Heading3"/>
      </w:pPr>
      <w:r>
        <w:t xml:space="preserve">16: </w:t>
      </w:r>
      <w:proofErr w:type="spellStart"/>
      <w:r>
        <w:t>add.jsp</w:t>
      </w:r>
      <w:proofErr w:type="spellEnd"/>
      <w:r>
        <w:t xml:space="preserve"> – Format the date for HTML</w:t>
      </w:r>
    </w:p>
    <w:p w14:paraId="29EC8282" w14:textId="77777777" w:rsidR="009C0FAF" w:rsidRPr="009C0FAF" w:rsidRDefault="009C0FAF" w:rsidP="009C0FAF">
      <w:r w:rsidRPr="009C0FAF">
        <w:rPr>
          <w:b/>
          <w:bCs/>
        </w:rPr>
        <w:t>&lt;p&gt;</w:t>
      </w:r>
      <w:r w:rsidRPr="009C0FAF">
        <w:t xml:space="preserve">A new record entry to the guestbook - </w:t>
      </w:r>
      <w:r w:rsidRPr="009C0FAF">
        <w:rPr>
          <w:b/>
          <w:bCs/>
        </w:rPr>
        <w:t>&lt;b&gt;</w:t>
      </w:r>
      <w:r w:rsidRPr="009C0FAF">
        <w:rPr>
          <w:b/>
          <w:bCs/>
        </w:rPr>
        <w:br/>
      </w:r>
      <w:r w:rsidRPr="009C0FAF">
        <w:t xml:space="preserve">&lt;% </w:t>
      </w:r>
      <w:r w:rsidRPr="009C0FAF">
        <w:br/>
        <w:t xml:space="preserve">  </w:t>
      </w:r>
      <w:proofErr w:type="spellStart"/>
      <w:r w:rsidRPr="009C0FAF">
        <w:t>SimpleDateFormat</w:t>
      </w:r>
      <w:proofErr w:type="spellEnd"/>
      <w:r w:rsidRPr="009C0FAF">
        <w:t xml:space="preserve"> </w:t>
      </w:r>
      <w:proofErr w:type="spellStart"/>
      <w:r w:rsidRPr="009C0FAF">
        <w:t>dateHtml</w:t>
      </w:r>
      <w:proofErr w:type="spellEnd"/>
      <w:r w:rsidRPr="009C0FAF">
        <w:t xml:space="preserve"> = </w:t>
      </w:r>
      <w:r w:rsidRPr="009C0FAF">
        <w:rPr>
          <w:b/>
          <w:bCs/>
        </w:rPr>
        <w:t>new</w:t>
      </w:r>
      <w:r w:rsidRPr="009C0FAF">
        <w:t xml:space="preserve"> </w:t>
      </w:r>
      <w:proofErr w:type="spellStart"/>
      <w:r w:rsidRPr="009C0FAF">
        <w:t>SimpleDateFormat</w:t>
      </w:r>
      <w:proofErr w:type="spellEnd"/>
      <w:r w:rsidRPr="009C0FAF">
        <w:t xml:space="preserve"> ("d MMMMM, </w:t>
      </w:r>
      <w:proofErr w:type="spellStart"/>
      <w:r w:rsidRPr="009C0FAF">
        <w:t>yyyy</w:t>
      </w:r>
      <w:proofErr w:type="spellEnd"/>
      <w:r w:rsidRPr="009C0FAF">
        <w:t xml:space="preserve">"); </w:t>
      </w:r>
      <w:r w:rsidRPr="009C0FAF">
        <w:br/>
        <w:t xml:space="preserve">  String </w:t>
      </w:r>
      <w:proofErr w:type="spellStart"/>
      <w:r w:rsidRPr="009C0FAF">
        <w:t>dateHtmlStr</w:t>
      </w:r>
      <w:proofErr w:type="spellEnd"/>
      <w:r w:rsidRPr="009C0FAF">
        <w:t xml:space="preserve"> = </w:t>
      </w:r>
      <w:proofErr w:type="spellStart"/>
      <w:r w:rsidRPr="009C0FAF">
        <w:t>dateHtml.format</w:t>
      </w:r>
      <w:proofErr w:type="spellEnd"/>
      <w:r w:rsidRPr="009C0FAF">
        <w:t>(</w:t>
      </w:r>
      <w:proofErr w:type="spellStart"/>
      <w:r w:rsidRPr="009C0FAF">
        <w:t>dNow</w:t>
      </w:r>
      <w:proofErr w:type="spellEnd"/>
      <w:r w:rsidRPr="009C0FAF">
        <w:t xml:space="preserve">); </w:t>
      </w:r>
      <w:proofErr w:type="spellStart"/>
      <w:r w:rsidRPr="009C0FAF">
        <w:t>out.print</w:t>
      </w:r>
      <w:proofErr w:type="spellEnd"/>
      <w:r w:rsidRPr="009C0FAF">
        <w:t>(</w:t>
      </w:r>
      <w:proofErr w:type="spellStart"/>
      <w:r w:rsidRPr="009C0FAF">
        <w:t>dateHtmlStr</w:t>
      </w:r>
      <w:proofErr w:type="spellEnd"/>
      <w:r w:rsidRPr="009C0FAF">
        <w:t xml:space="preserve">); </w:t>
      </w:r>
    </w:p>
    <w:p w14:paraId="71578566" w14:textId="77777777" w:rsidR="009C0FAF" w:rsidRPr="009C0FAF" w:rsidRDefault="009C0FAF" w:rsidP="009C0FAF">
      <w:r w:rsidRPr="009C0FAF">
        <w:t>%&gt;</w:t>
      </w:r>
      <w:r w:rsidRPr="009C0FAF">
        <w:br/>
      </w:r>
      <w:r w:rsidRPr="009C0FAF">
        <w:rPr>
          <w:b/>
          <w:bCs/>
        </w:rPr>
        <w:t>&lt;/b&gt;&lt;/p&gt;</w:t>
      </w:r>
    </w:p>
    <w:p w14:paraId="45A58188" w14:textId="77777777" w:rsidR="009C0FAF" w:rsidRDefault="009C0FAF" w:rsidP="009C0FAF">
      <w:r>
        <w:t>The above code formats the date to a readable format for display.</w:t>
      </w:r>
    </w:p>
    <w:p w14:paraId="79671266" w14:textId="77777777" w:rsidR="009C0FAF" w:rsidRDefault="009C0FAF" w:rsidP="009C0FAF">
      <w:pPr>
        <w:pStyle w:val="Heading3"/>
      </w:pPr>
      <w:r>
        <w:lastRenderedPageBreak/>
        <w:t xml:space="preserve">17: </w:t>
      </w:r>
      <w:proofErr w:type="spellStart"/>
      <w:r>
        <w:t>add.jsp</w:t>
      </w:r>
      <w:proofErr w:type="spellEnd"/>
      <w:r>
        <w:t xml:space="preserve"> – Input Form for Add Data</w:t>
      </w:r>
    </w:p>
    <w:p w14:paraId="0239C4A6" w14:textId="77777777" w:rsidR="009C0FAF" w:rsidRDefault="009C0FAF" w:rsidP="009C0FAF">
      <w:r w:rsidRPr="009C0FAF">
        <w:drawing>
          <wp:inline distT="0" distB="0" distL="0" distR="0" wp14:anchorId="5B7732FB" wp14:editId="06EBA3CC">
            <wp:extent cx="5943600" cy="409003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7D39D5DD" w14:textId="77777777" w:rsidR="009C0FAF" w:rsidRDefault="009C0FAF" w:rsidP="009C0FAF">
      <w:r>
        <w:t>Use the above code to provide the input form fields allowing the user to add the data on the web page. The Java code at the end is used for adding the current date dynamically for the record upon creation.</w:t>
      </w:r>
    </w:p>
    <w:p w14:paraId="2ECE7D05" w14:textId="77777777" w:rsidR="009C0FAF" w:rsidRDefault="009C0FAF" w:rsidP="009C0FAF">
      <w:pPr>
        <w:pStyle w:val="Heading3"/>
      </w:pPr>
      <w:r>
        <w:lastRenderedPageBreak/>
        <w:t>18: add.js Populate the DB with the data</w:t>
      </w:r>
    </w:p>
    <w:p w14:paraId="429EEB6E" w14:textId="77777777" w:rsidR="009C0FAF" w:rsidRDefault="009C0FAF" w:rsidP="009C0FAF">
      <w:r w:rsidRPr="009C0FAF">
        <w:drawing>
          <wp:inline distT="0" distB="0" distL="0" distR="0" wp14:anchorId="18F79012" wp14:editId="6C5EB689">
            <wp:extent cx="5943600" cy="3491230"/>
            <wp:effectExtent l="0" t="0" r="0" b="0"/>
            <wp:docPr id="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14:paraId="65BAA0CB" w14:textId="77777777" w:rsidR="009C0FAF" w:rsidRDefault="009C0FAF" w:rsidP="009C0FAF"/>
    <w:p w14:paraId="43B770AD" w14:textId="77777777" w:rsidR="009C0FAF" w:rsidRDefault="009C0FAF" w:rsidP="009C0FAF">
      <w:r>
        <w:t xml:space="preserve">Using JSP’s choose function, ensuring that none of the fields are empty then we can proceed with the SQL update by using the </w:t>
      </w:r>
      <w:proofErr w:type="spellStart"/>
      <w:r>
        <w:t>param</w:t>
      </w:r>
      <w:proofErr w:type="spellEnd"/>
      <w:r>
        <w:t xml:space="preserve"> values from the form.</w:t>
      </w:r>
    </w:p>
    <w:p w14:paraId="6F6A6A05" w14:textId="77777777" w:rsidR="009C0FAF" w:rsidRDefault="009C0FAF" w:rsidP="009C0FAF">
      <w:r>
        <w:t>Show a Record has been added to the database upon completion.</w:t>
      </w:r>
    </w:p>
    <w:p w14:paraId="60724577" w14:textId="77777777" w:rsidR="009C0FAF" w:rsidRDefault="009C0FAF" w:rsidP="009C0FAF">
      <w:pPr>
        <w:pStyle w:val="Heading3"/>
      </w:pPr>
      <w:r>
        <w:t xml:space="preserve">19: </w:t>
      </w:r>
      <w:proofErr w:type="spellStart"/>
      <w:r>
        <w:t>delete.jsp</w:t>
      </w:r>
      <w:proofErr w:type="spellEnd"/>
      <w:r>
        <w:t xml:space="preserve"> Delete a Record</w:t>
      </w:r>
    </w:p>
    <w:p w14:paraId="1ADFC59E" w14:textId="77777777" w:rsidR="009C0FAF" w:rsidRDefault="009C0FAF" w:rsidP="009C0FAF">
      <w:r w:rsidRPr="009C0FAF">
        <w:drawing>
          <wp:inline distT="0" distB="0" distL="0" distR="0" wp14:anchorId="088DA839" wp14:editId="3D7B4F53">
            <wp:extent cx="5943600" cy="11798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14:paraId="15ACFAA5" w14:textId="77777777" w:rsidR="009C0FAF" w:rsidRDefault="009C0FAF" w:rsidP="009C0FAF">
      <w:r>
        <w:t>Add a form that will allow the user to enter the record ID of the record they wish to delete.</w:t>
      </w:r>
    </w:p>
    <w:p w14:paraId="281840EB" w14:textId="77777777" w:rsidR="009C0FAF" w:rsidRDefault="009C0FAF" w:rsidP="009C0FAF">
      <w:pPr>
        <w:pStyle w:val="Heading3"/>
      </w:pPr>
      <w:r>
        <w:lastRenderedPageBreak/>
        <w:t xml:space="preserve">20: </w:t>
      </w:r>
      <w:proofErr w:type="spellStart"/>
      <w:r>
        <w:t>delete.jsp</w:t>
      </w:r>
      <w:proofErr w:type="spellEnd"/>
      <w:r>
        <w:t xml:space="preserve"> collect record.ID from the form</w:t>
      </w:r>
    </w:p>
    <w:p w14:paraId="457F3AF5" w14:textId="77777777" w:rsidR="009C0FAF" w:rsidRDefault="009C0FAF" w:rsidP="009C0FAF">
      <w:r w:rsidRPr="009C0FAF">
        <w:drawing>
          <wp:inline distT="0" distB="0" distL="0" distR="0" wp14:anchorId="3E9EFAF8" wp14:editId="740ED16F">
            <wp:extent cx="5943600" cy="381825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3D059CB3" w14:textId="77777777" w:rsidR="009C0FAF" w:rsidRDefault="009C0FAF" w:rsidP="009C0FAF">
      <w:r>
        <w:t xml:space="preserve">Using the previous form </w:t>
      </w:r>
      <w:r w:rsidR="007D5D3B">
        <w:t xml:space="preserve">get the id pass this through to the database using the </w:t>
      </w:r>
      <w:proofErr w:type="spellStart"/>
      <w:proofErr w:type="gramStart"/>
      <w:r w:rsidR="007D5D3B">
        <w:t>sql:query</w:t>
      </w:r>
      <w:proofErr w:type="spellEnd"/>
      <w:proofErr w:type="gramEnd"/>
      <w:r w:rsidR="007D5D3B">
        <w:t xml:space="preserve"> to select all records from the database that match the given ID.  If found, then display the record in a HTML table to the user to confirm deletion of record.</w:t>
      </w:r>
    </w:p>
    <w:p w14:paraId="1B5954BF" w14:textId="77777777" w:rsidR="007D5D3B" w:rsidRDefault="007D5D3B" w:rsidP="007D5D3B">
      <w:pPr>
        <w:pStyle w:val="Heading3"/>
      </w:pPr>
      <w:r>
        <w:t>21: delete2.jsp DELETE using SQL</w:t>
      </w:r>
    </w:p>
    <w:p w14:paraId="4D14F56F" w14:textId="77777777" w:rsidR="007D5D3B" w:rsidRDefault="007D5D3B" w:rsidP="007D5D3B">
      <w:r>
        <w:t xml:space="preserve">To handle the deletion of the record from the database, the previous form for deletion confirmation has an action of delete2.jsp. Create a delete2.jsp ensuring imports, namespaces and </w:t>
      </w:r>
      <w:proofErr w:type="spellStart"/>
      <w:r>
        <w:t>datasource</w:t>
      </w:r>
      <w:proofErr w:type="spellEnd"/>
      <w:r>
        <w:t xml:space="preserve"> is set then add the following code for the SQL</w:t>
      </w:r>
    </w:p>
    <w:p w14:paraId="38187931" w14:textId="77777777" w:rsidR="007D5D3B" w:rsidRDefault="007D5D3B" w:rsidP="007D5D3B">
      <w:r w:rsidRPr="007D5D3B">
        <w:drawing>
          <wp:inline distT="0" distB="0" distL="0" distR="0" wp14:anchorId="77858B41" wp14:editId="593C273C">
            <wp:extent cx="5600700" cy="927100"/>
            <wp:effectExtent l="0" t="0" r="12700"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00700" cy="927100"/>
                    </a:xfrm>
                    <a:prstGeom prst="rect">
                      <a:avLst/>
                    </a:prstGeom>
                  </pic:spPr>
                </pic:pic>
              </a:graphicData>
            </a:graphic>
          </wp:inline>
        </w:drawing>
      </w:r>
    </w:p>
    <w:p w14:paraId="1DEE2CC9" w14:textId="77777777" w:rsidR="007D5D3B" w:rsidRDefault="007D5D3B" w:rsidP="007D5D3B">
      <w:pPr>
        <w:pStyle w:val="Heading3"/>
      </w:pPr>
      <w:r>
        <w:lastRenderedPageBreak/>
        <w:t xml:space="preserve">22: </w:t>
      </w:r>
      <w:proofErr w:type="spellStart"/>
      <w:r>
        <w:t>Update.jsp</w:t>
      </w:r>
      <w:proofErr w:type="spellEnd"/>
      <w:r>
        <w:t xml:space="preserve"> get ID Form</w:t>
      </w:r>
    </w:p>
    <w:p w14:paraId="5538E8A5" w14:textId="77777777" w:rsidR="007D5D3B" w:rsidRDefault="007D5D3B" w:rsidP="007D5D3B">
      <w:r>
        <w:t>In this page, we need a form to ask the user for the ID of the record they wish to update</w:t>
      </w:r>
    </w:p>
    <w:p w14:paraId="0341E2AE" w14:textId="77777777" w:rsidR="007D5D3B" w:rsidRDefault="007D5D3B" w:rsidP="007D5D3B">
      <w:r w:rsidRPr="007D5D3B">
        <w:drawing>
          <wp:inline distT="0" distB="0" distL="0" distR="0" wp14:anchorId="73BA14EA" wp14:editId="44C15955">
            <wp:extent cx="5943600" cy="1065530"/>
            <wp:effectExtent l="0" t="0" r="0"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14:paraId="11A1CD6F" w14:textId="77777777" w:rsidR="007D5D3B" w:rsidRDefault="007D5D3B" w:rsidP="007D5D3B">
      <w:pPr>
        <w:pStyle w:val="Heading3"/>
      </w:pPr>
      <w:r>
        <w:t xml:space="preserve">23: </w:t>
      </w:r>
      <w:proofErr w:type="spellStart"/>
      <w:r>
        <w:t>Update.jsp</w:t>
      </w:r>
      <w:proofErr w:type="spellEnd"/>
      <w:r>
        <w:t xml:space="preserve"> – Send ID to DB for Query</w:t>
      </w:r>
    </w:p>
    <w:p w14:paraId="0752D2DA" w14:textId="77777777" w:rsidR="007D5D3B" w:rsidRDefault="007D5D3B" w:rsidP="007D5D3B">
      <w:r w:rsidRPr="007D5D3B">
        <w:drawing>
          <wp:inline distT="0" distB="0" distL="0" distR="0" wp14:anchorId="488CE353" wp14:editId="5FF9D200">
            <wp:extent cx="5943600" cy="1852930"/>
            <wp:effectExtent l="0" t="0" r="0" b="127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0F6FB02B" w14:textId="77777777" w:rsidR="007D5D3B" w:rsidRDefault="007D5D3B" w:rsidP="007D5D3B">
      <w:r>
        <w:t xml:space="preserve">Using the </w:t>
      </w:r>
      <w:proofErr w:type="spellStart"/>
      <w:proofErr w:type="gramStart"/>
      <w:r>
        <w:t>sql:query</w:t>
      </w:r>
      <w:proofErr w:type="spellEnd"/>
      <w:proofErr w:type="gramEnd"/>
      <w:r>
        <w:t xml:space="preserve">, the collected ID is passed back to the Guestbook for collection. The previous form will reload itself and pass back the parameters through the </w:t>
      </w:r>
      <w:proofErr w:type="spellStart"/>
      <w:r>
        <w:t>url</w:t>
      </w:r>
      <w:proofErr w:type="spellEnd"/>
      <w:r>
        <w:t>.</w:t>
      </w:r>
    </w:p>
    <w:p w14:paraId="4AC61339" w14:textId="77777777" w:rsidR="007D5D3B" w:rsidRDefault="007D5D3B" w:rsidP="007D5D3B">
      <w:pPr>
        <w:pStyle w:val="Heading3"/>
      </w:pPr>
      <w:r>
        <w:lastRenderedPageBreak/>
        <w:t xml:space="preserve">24: </w:t>
      </w:r>
      <w:proofErr w:type="spellStart"/>
      <w:r>
        <w:t>update.jsp</w:t>
      </w:r>
      <w:proofErr w:type="spellEnd"/>
      <w:r>
        <w:t xml:space="preserve"> – Provide form for user to modify record</w:t>
      </w:r>
    </w:p>
    <w:p w14:paraId="2BDC54FD" w14:textId="77777777" w:rsidR="007D5D3B" w:rsidRDefault="007D5D3B" w:rsidP="007D5D3B">
      <w:r w:rsidRPr="007D5D3B">
        <w:drawing>
          <wp:inline distT="0" distB="0" distL="0" distR="0" wp14:anchorId="0DFA2497" wp14:editId="505A7F7C">
            <wp:extent cx="5943600" cy="348170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p>
    <w:p w14:paraId="3EB53B3D" w14:textId="77777777" w:rsidR="007D5D3B" w:rsidRDefault="007D5D3B" w:rsidP="007D5D3B">
      <w:r>
        <w:t xml:space="preserve">A form is added to </w:t>
      </w:r>
      <w:proofErr w:type="spellStart"/>
      <w:r>
        <w:t>update.jsp</w:t>
      </w:r>
      <w:proofErr w:type="spellEnd"/>
      <w:r>
        <w:t xml:space="preserve"> to dynamically populate the values of the form from the database by using the </w:t>
      </w:r>
      <w:proofErr w:type="spellStart"/>
      <w:r>
        <w:t>c:out</w:t>
      </w:r>
      <w:proofErr w:type="spellEnd"/>
      <w:r>
        <w:t xml:space="preserve"> function of JSP and displaying the first record in the results.</w:t>
      </w:r>
    </w:p>
    <w:p w14:paraId="49AE5805" w14:textId="77777777" w:rsidR="007D5D3B" w:rsidRDefault="007D5D3B" w:rsidP="007D5D3B">
      <w:r>
        <w:t>When the data has been modified the data will be passed back to the database for processing. This is handled in update2.jsp</w:t>
      </w:r>
    </w:p>
    <w:p w14:paraId="40738EE2" w14:textId="77777777" w:rsidR="002871BD" w:rsidRDefault="002871BD">
      <w:pPr>
        <w:rPr>
          <w:rFonts w:asciiTheme="majorHAnsi" w:eastAsiaTheme="majorEastAsia" w:hAnsiTheme="majorHAnsi" w:cstheme="majorBidi"/>
          <w:sz w:val="40"/>
          <w:szCs w:val="24"/>
        </w:rPr>
      </w:pPr>
      <w:r>
        <w:br w:type="page"/>
      </w:r>
    </w:p>
    <w:p w14:paraId="2C3D507D" w14:textId="77777777" w:rsidR="007D5D3B" w:rsidRDefault="007D5D3B" w:rsidP="007D5D3B">
      <w:pPr>
        <w:pStyle w:val="Heading3"/>
      </w:pPr>
      <w:r>
        <w:lastRenderedPageBreak/>
        <w:t>25: Update2.jsp – Update DB with new data from User</w:t>
      </w:r>
    </w:p>
    <w:p w14:paraId="4745A3D3" w14:textId="77777777" w:rsidR="007D5D3B" w:rsidRDefault="002871BD" w:rsidP="007D5D3B">
      <w:r w:rsidRPr="002871BD">
        <w:drawing>
          <wp:inline distT="0" distB="0" distL="0" distR="0" wp14:anchorId="3AD98E97" wp14:editId="474008D4">
            <wp:extent cx="5943600" cy="1904365"/>
            <wp:effectExtent l="0" t="0" r="0" b="6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55AABC61" w14:textId="77777777" w:rsidR="002871BD" w:rsidRPr="007D5D3B" w:rsidRDefault="002871BD" w:rsidP="007D5D3B">
      <w:r>
        <w:t xml:space="preserve">As before, ensure, namespaces, imports and </w:t>
      </w:r>
      <w:proofErr w:type="spellStart"/>
      <w:r>
        <w:t>datasource</w:t>
      </w:r>
      <w:proofErr w:type="spellEnd"/>
      <w:r>
        <w:t xml:space="preserve"> are set in this file then include a </w:t>
      </w:r>
      <w:proofErr w:type="spellStart"/>
      <w:proofErr w:type="gramStart"/>
      <w:r>
        <w:t>sql:update</w:t>
      </w:r>
      <w:proofErr w:type="spellEnd"/>
      <w:proofErr w:type="gramEnd"/>
      <w:r>
        <w:t xml:space="preserve"> to collect the parameters from the previous and update all records based on the ID</w:t>
      </w:r>
    </w:p>
    <w:sectPr w:rsidR="002871BD" w:rsidRPr="007D5D3B">
      <w:headerReference w:type="default" r:id="rId19"/>
      <w:footerReference w:type="default" r:id="rId20"/>
      <w:headerReference w:type="first" r:id="rId2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67BA2" w14:textId="77777777" w:rsidR="00C74D70" w:rsidRDefault="00C74D70">
      <w:r>
        <w:separator/>
      </w:r>
    </w:p>
    <w:p w14:paraId="0111BE29" w14:textId="77777777" w:rsidR="00C74D70" w:rsidRDefault="00C74D70"/>
  </w:endnote>
  <w:endnote w:type="continuationSeparator" w:id="0">
    <w:p w14:paraId="70D8816E" w14:textId="77777777" w:rsidR="00C74D70" w:rsidRDefault="00C74D70">
      <w:r>
        <w:continuationSeparator/>
      </w:r>
    </w:p>
    <w:p w14:paraId="3CEA4E1D" w14:textId="77777777" w:rsidR="00C74D70" w:rsidRDefault="00C74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bel">
    <w:panose1 w:val="020B0503020204020204"/>
    <w:charset w:val="00"/>
    <w:family w:val="auto"/>
    <w:pitch w:val="variable"/>
    <w:sig w:usb0="A00002EF" w:usb1="4000A44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354417F" w14:textId="77777777" w:rsidR="00703D7C" w:rsidRDefault="00C74D70">
        <w:pPr>
          <w:pStyle w:val="Footer"/>
        </w:pPr>
        <w:r>
          <w:fldChar w:fldCharType="begin"/>
        </w:r>
        <w:r>
          <w:instrText xml:space="preserve"> PAGE   \* MERGEFORMAT </w:instrText>
        </w:r>
        <w:r>
          <w:fldChar w:fldCharType="separate"/>
        </w:r>
        <w:r w:rsidR="002871BD">
          <w:rPr>
            <w:noProof/>
          </w:rPr>
          <w:t>11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51C3D" w14:textId="77777777" w:rsidR="00C74D70" w:rsidRDefault="00C74D70">
      <w:r>
        <w:separator/>
      </w:r>
    </w:p>
    <w:p w14:paraId="1AC8F973" w14:textId="77777777" w:rsidR="00C74D70" w:rsidRDefault="00C74D70"/>
  </w:footnote>
  <w:footnote w:type="continuationSeparator" w:id="0">
    <w:p w14:paraId="158C7DBA" w14:textId="77777777" w:rsidR="00C74D70" w:rsidRDefault="00C74D70">
      <w:r>
        <w:continuationSeparator/>
      </w:r>
    </w:p>
    <w:p w14:paraId="49C00A35" w14:textId="77777777" w:rsidR="00C74D70" w:rsidRDefault="00C74D7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819F6" w14:textId="77777777" w:rsidR="002871BD" w:rsidRPr="002871BD" w:rsidRDefault="002871BD" w:rsidP="002871BD">
    <w:pPr>
      <w:pStyle w:val="Header"/>
      <w:jc w:val="right"/>
      <w:rPr>
        <w:lang w:val="en-GB"/>
      </w:rPr>
    </w:pPr>
    <w:r>
      <w:rPr>
        <w:lang w:val="en-GB"/>
      </w:rPr>
      <w:t>Tareq Fadel – 3, August 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A70F3" w14:textId="77777777" w:rsidR="002871BD" w:rsidRDefault="002871BD">
    <w:pPr>
      <w:pStyle w:val="Header"/>
    </w:pPr>
    <w:sdt>
      <w:sdtPr>
        <w:id w:val="1704979692"/>
        <w:placeholder>
          <w:docPart w:val="95217BA1C075DB4E8E95F081FBB08854"/>
        </w:placeholder>
        <w:temporary/>
        <w:showingPlcHdr/>
        <w15:appearance w15:val="hidden"/>
      </w:sdtPr>
      <w:sdtContent>
        <w:r>
          <w:t>[Type here]</w:t>
        </w:r>
      </w:sdtContent>
    </w:sdt>
    <w:r>
      <w:ptab w:relativeTo="margin" w:alignment="center" w:leader="none"/>
    </w:r>
    <w:sdt>
      <w:sdtPr>
        <w:id w:val="968859947"/>
        <w:placeholder>
          <w:docPart w:val="95217BA1C075DB4E8E95F081FBB08854"/>
        </w:placeholder>
        <w:temporary/>
        <w:showingPlcHdr/>
        <w15:appearance w15:val="hidden"/>
      </w:sdtPr>
      <w:sdtContent>
        <w:r>
          <w:t>[Type here]</w:t>
        </w:r>
      </w:sdtContent>
    </w:sdt>
    <w:r>
      <w:ptab w:relativeTo="margin" w:alignment="right" w:leader="none"/>
    </w:r>
    <w:sdt>
      <w:sdtPr>
        <w:id w:val="968859952"/>
        <w:placeholder>
          <w:docPart w:val="95217BA1C075DB4E8E95F081FBB08854"/>
        </w:placeholder>
        <w:temporary/>
        <w:showingPlcHdr/>
        <w15:appearance w15:val="hidden"/>
      </w:sdtPr>
      <w:sdtContent>
        <w:r>
          <w:t>[Type here]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C303FE4"/>
    <w:multiLevelType w:val="hybridMultilevel"/>
    <w:tmpl w:val="A6F82B78"/>
    <w:lvl w:ilvl="0" w:tplc="12F6E372">
      <w:start w:val="1"/>
      <w:numFmt w:val="bullet"/>
      <w:lvlText w:val="•"/>
      <w:lvlJc w:val="left"/>
      <w:pPr>
        <w:tabs>
          <w:tab w:val="num" w:pos="720"/>
        </w:tabs>
        <w:ind w:left="720" w:hanging="360"/>
      </w:pPr>
      <w:rPr>
        <w:rFonts w:ascii="Arial" w:hAnsi="Arial" w:hint="default"/>
      </w:rPr>
    </w:lvl>
    <w:lvl w:ilvl="1" w:tplc="2DA43C9A" w:tentative="1">
      <w:start w:val="1"/>
      <w:numFmt w:val="bullet"/>
      <w:lvlText w:val="•"/>
      <w:lvlJc w:val="left"/>
      <w:pPr>
        <w:tabs>
          <w:tab w:val="num" w:pos="1440"/>
        </w:tabs>
        <w:ind w:left="1440" w:hanging="360"/>
      </w:pPr>
      <w:rPr>
        <w:rFonts w:ascii="Arial" w:hAnsi="Arial" w:hint="default"/>
      </w:rPr>
    </w:lvl>
    <w:lvl w:ilvl="2" w:tplc="70BC7002" w:tentative="1">
      <w:start w:val="1"/>
      <w:numFmt w:val="bullet"/>
      <w:lvlText w:val="•"/>
      <w:lvlJc w:val="left"/>
      <w:pPr>
        <w:tabs>
          <w:tab w:val="num" w:pos="2160"/>
        </w:tabs>
        <w:ind w:left="2160" w:hanging="360"/>
      </w:pPr>
      <w:rPr>
        <w:rFonts w:ascii="Arial" w:hAnsi="Arial" w:hint="default"/>
      </w:rPr>
    </w:lvl>
    <w:lvl w:ilvl="3" w:tplc="94E6AD8E" w:tentative="1">
      <w:start w:val="1"/>
      <w:numFmt w:val="bullet"/>
      <w:lvlText w:val="•"/>
      <w:lvlJc w:val="left"/>
      <w:pPr>
        <w:tabs>
          <w:tab w:val="num" w:pos="2880"/>
        </w:tabs>
        <w:ind w:left="2880" w:hanging="360"/>
      </w:pPr>
      <w:rPr>
        <w:rFonts w:ascii="Arial" w:hAnsi="Arial" w:hint="default"/>
      </w:rPr>
    </w:lvl>
    <w:lvl w:ilvl="4" w:tplc="8E0271FE" w:tentative="1">
      <w:start w:val="1"/>
      <w:numFmt w:val="bullet"/>
      <w:lvlText w:val="•"/>
      <w:lvlJc w:val="left"/>
      <w:pPr>
        <w:tabs>
          <w:tab w:val="num" w:pos="3600"/>
        </w:tabs>
        <w:ind w:left="3600" w:hanging="360"/>
      </w:pPr>
      <w:rPr>
        <w:rFonts w:ascii="Arial" w:hAnsi="Arial" w:hint="default"/>
      </w:rPr>
    </w:lvl>
    <w:lvl w:ilvl="5" w:tplc="769A6454" w:tentative="1">
      <w:start w:val="1"/>
      <w:numFmt w:val="bullet"/>
      <w:lvlText w:val="•"/>
      <w:lvlJc w:val="left"/>
      <w:pPr>
        <w:tabs>
          <w:tab w:val="num" w:pos="4320"/>
        </w:tabs>
        <w:ind w:left="4320" w:hanging="360"/>
      </w:pPr>
      <w:rPr>
        <w:rFonts w:ascii="Arial" w:hAnsi="Arial" w:hint="default"/>
      </w:rPr>
    </w:lvl>
    <w:lvl w:ilvl="6" w:tplc="76729514" w:tentative="1">
      <w:start w:val="1"/>
      <w:numFmt w:val="bullet"/>
      <w:lvlText w:val="•"/>
      <w:lvlJc w:val="left"/>
      <w:pPr>
        <w:tabs>
          <w:tab w:val="num" w:pos="5040"/>
        </w:tabs>
        <w:ind w:left="5040" w:hanging="360"/>
      </w:pPr>
      <w:rPr>
        <w:rFonts w:ascii="Arial" w:hAnsi="Arial" w:hint="default"/>
      </w:rPr>
    </w:lvl>
    <w:lvl w:ilvl="7" w:tplc="CC02223C" w:tentative="1">
      <w:start w:val="1"/>
      <w:numFmt w:val="bullet"/>
      <w:lvlText w:val="•"/>
      <w:lvlJc w:val="left"/>
      <w:pPr>
        <w:tabs>
          <w:tab w:val="num" w:pos="5760"/>
        </w:tabs>
        <w:ind w:left="5760" w:hanging="360"/>
      </w:pPr>
      <w:rPr>
        <w:rFonts w:ascii="Arial" w:hAnsi="Arial" w:hint="default"/>
      </w:rPr>
    </w:lvl>
    <w:lvl w:ilvl="8" w:tplc="B3D0DD2A" w:tentative="1">
      <w:start w:val="1"/>
      <w:numFmt w:val="bullet"/>
      <w:lvlText w:val="•"/>
      <w:lvlJc w:val="left"/>
      <w:pPr>
        <w:tabs>
          <w:tab w:val="num" w:pos="6480"/>
        </w:tabs>
        <w:ind w:left="6480" w:hanging="360"/>
      </w:pPr>
      <w:rPr>
        <w:rFonts w:ascii="Arial" w:hAnsi="Arial"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82ADF"/>
    <w:multiLevelType w:val="hybridMultilevel"/>
    <w:tmpl w:val="E30AB1A6"/>
    <w:lvl w:ilvl="0" w:tplc="E0CC797A">
      <w:start w:val="1"/>
      <w:numFmt w:val="bullet"/>
      <w:lvlText w:val="•"/>
      <w:lvlJc w:val="left"/>
      <w:pPr>
        <w:tabs>
          <w:tab w:val="num" w:pos="360"/>
        </w:tabs>
        <w:ind w:left="360" w:hanging="360"/>
      </w:pPr>
      <w:rPr>
        <w:rFonts w:ascii="Arial" w:hAnsi="Arial" w:hint="default"/>
      </w:rPr>
    </w:lvl>
    <w:lvl w:ilvl="1" w:tplc="C4BA9E86" w:tentative="1">
      <w:start w:val="1"/>
      <w:numFmt w:val="bullet"/>
      <w:lvlText w:val="•"/>
      <w:lvlJc w:val="left"/>
      <w:pPr>
        <w:tabs>
          <w:tab w:val="num" w:pos="1080"/>
        </w:tabs>
        <w:ind w:left="1080" w:hanging="360"/>
      </w:pPr>
      <w:rPr>
        <w:rFonts w:ascii="Arial" w:hAnsi="Arial" w:hint="default"/>
      </w:rPr>
    </w:lvl>
    <w:lvl w:ilvl="2" w:tplc="12443E44" w:tentative="1">
      <w:start w:val="1"/>
      <w:numFmt w:val="bullet"/>
      <w:lvlText w:val="•"/>
      <w:lvlJc w:val="left"/>
      <w:pPr>
        <w:tabs>
          <w:tab w:val="num" w:pos="1800"/>
        </w:tabs>
        <w:ind w:left="1800" w:hanging="360"/>
      </w:pPr>
      <w:rPr>
        <w:rFonts w:ascii="Arial" w:hAnsi="Arial" w:hint="default"/>
      </w:rPr>
    </w:lvl>
    <w:lvl w:ilvl="3" w:tplc="1EBA2B54" w:tentative="1">
      <w:start w:val="1"/>
      <w:numFmt w:val="bullet"/>
      <w:lvlText w:val="•"/>
      <w:lvlJc w:val="left"/>
      <w:pPr>
        <w:tabs>
          <w:tab w:val="num" w:pos="2520"/>
        </w:tabs>
        <w:ind w:left="2520" w:hanging="360"/>
      </w:pPr>
      <w:rPr>
        <w:rFonts w:ascii="Arial" w:hAnsi="Arial" w:hint="default"/>
      </w:rPr>
    </w:lvl>
    <w:lvl w:ilvl="4" w:tplc="B302018A" w:tentative="1">
      <w:start w:val="1"/>
      <w:numFmt w:val="bullet"/>
      <w:lvlText w:val="•"/>
      <w:lvlJc w:val="left"/>
      <w:pPr>
        <w:tabs>
          <w:tab w:val="num" w:pos="3240"/>
        </w:tabs>
        <w:ind w:left="3240" w:hanging="360"/>
      </w:pPr>
      <w:rPr>
        <w:rFonts w:ascii="Arial" w:hAnsi="Arial" w:hint="default"/>
      </w:rPr>
    </w:lvl>
    <w:lvl w:ilvl="5" w:tplc="4320A6E6" w:tentative="1">
      <w:start w:val="1"/>
      <w:numFmt w:val="bullet"/>
      <w:lvlText w:val="•"/>
      <w:lvlJc w:val="left"/>
      <w:pPr>
        <w:tabs>
          <w:tab w:val="num" w:pos="3960"/>
        </w:tabs>
        <w:ind w:left="3960" w:hanging="360"/>
      </w:pPr>
      <w:rPr>
        <w:rFonts w:ascii="Arial" w:hAnsi="Arial" w:hint="default"/>
      </w:rPr>
    </w:lvl>
    <w:lvl w:ilvl="6" w:tplc="54E8C87A" w:tentative="1">
      <w:start w:val="1"/>
      <w:numFmt w:val="bullet"/>
      <w:lvlText w:val="•"/>
      <w:lvlJc w:val="left"/>
      <w:pPr>
        <w:tabs>
          <w:tab w:val="num" w:pos="4680"/>
        </w:tabs>
        <w:ind w:left="4680" w:hanging="360"/>
      </w:pPr>
      <w:rPr>
        <w:rFonts w:ascii="Arial" w:hAnsi="Arial" w:hint="default"/>
      </w:rPr>
    </w:lvl>
    <w:lvl w:ilvl="7" w:tplc="85686A7A" w:tentative="1">
      <w:start w:val="1"/>
      <w:numFmt w:val="bullet"/>
      <w:lvlText w:val="•"/>
      <w:lvlJc w:val="left"/>
      <w:pPr>
        <w:tabs>
          <w:tab w:val="num" w:pos="5400"/>
        </w:tabs>
        <w:ind w:left="5400" w:hanging="360"/>
      </w:pPr>
      <w:rPr>
        <w:rFonts w:ascii="Arial" w:hAnsi="Arial" w:hint="default"/>
      </w:rPr>
    </w:lvl>
    <w:lvl w:ilvl="8" w:tplc="5DBA0920" w:tentative="1">
      <w:start w:val="1"/>
      <w:numFmt w:val="bullet"/>
      <w:lvlText w:val="•"/>
      <w:lvlJc w:val="left"/>
      <w:pPr>
        <w:tabs>
          <w:tab w:val="num" w:pos="6120"/>
        </w:tabs>
        <w:ind w:left="6120" w:hanging="360"/>
      </w:pPr>
      <w:rPr>
        <w:rFonts w:ascii="Arial" w:hAnsi="Arial" w:hint="default"/>
      </w:rPr>
    </w:lvl>
  </w:abstractNum>
  <w:abstractNum w:abstractNumId="5">
    <w:nsid w:val="4E002874"/>
    <w:multiLevelType w:val="hybridMultilevel"/>
    <w:tmpl w:val="5EEC1D24"/>
    <w:lvl w:ilvl="0" w:tplc="67F6D1D2">
      <w:start w:val="1"/>
      <w:numFmt w:val="bullet"/>
      <w:lvlText w:val="•"/>
      <w:lvlJc w:val="left"/>
      <w:pPr>
        <w:tabs>
          <w:tab w:val="num" w:pos="720"/>
        </w:tabs>
        <w:ind w:left="720" w:hanging="360"/>
      </w:pPr>
      <w:rPr>
        <w:rFonts w:ascii="Arial" w:hAnsi="Arial" w:hint="default"/>
      </w:rPr>
    </w:lvl>
    <w:lvl w:ilvl="1" w:tplc="FB76950C" w:tentative="1">
      <w:start w:val="1"/>
      <w:numFmt w:val="bullet"/>
      <w:lvlText w:val="•"/>
      <w:lvlJc w:val="left"/>
      <w:pPr>
        <w:tabs>
          <w:tab w:val="num" w:pos="1440"/>
        </w:tabs>
        <w:ind w:left="1440" w:hanging="360"/>
      </w:pPr>
      <w:rPr>
        <w:rFonts w:ascii="Arial" w:hAnsi="Arial" w:hint="default"/>
      </w:rPr>
    </w:lvl>
    <w:lvl w:ilvl="2" w:tplc="7B46CB80" w:tentative="1">
      <w:start w:val="1"/>
      <w:numFmt w:val="bullet"/>
      <w:lvlText w:val="•"/>
      <w:lvlJc w:val="left"/>
      <w:pPr>
        <w:tabs>
          <w:tab w:val="num" w:pos="2160"/>
        </w:tabs>
        <w:ind w:left="2160" w:hanging="360"/>
      </w:pPr>
      <w:rPr>
        <w:rFonts w:ascii="Arial" w:hAnsi="Arial" w:hint="default"/>
      </w:rPr>
    </w:lvl>
    <w:lvl w:ilvl="3" w:tplc="9B9677B2" w:tentative="1">
      <w:start w:val="1"/>
      <w:numFmt w:val="bullet"/>
      <w:lvlText w:val="•"/>
      <w:lvlJc w:val="left"/>
      <w:pPr>
        <w:tabs>
          <w:tab w:val="num" w:pos="2880"/>
        </w:tabs>
        <w:ind w:left="2880" w:hanging="360"/>
      </w:pPr>
      <w:rPr>
        <w:rFonts w:ascii="Arial" w:hAnsi="Arial" w:hint="default"/>
      </w:rPr>
    </w:lvl>
    <w:lvl w:ilvl="4" w:tplc="8368D410" w:tentative="1">
      <w:start w:val="1"/>
      <w:numFmt w:val="bullet"/>
      <w:lvlText w:val="•"/>
      <w:lvlJc w:val="left"/>
      <w:pPr>
        <w:tabs>
          <w:tab w:val="num" w:pos="3600"/>
        </w:tabs>
        <w:ind w:left="3600" w:hanging="360"/>
      </w:pPr>
      <w:rPr>
        <w:rFonts w:ascii="Arial" w:hAnsi="Arial" w:hint="default"/>
      </w:rPr>
    </w:lvl>
    <w:lvl w:ilvl="5" w:tplc="E27AF806" w:tentative="1">
      <w:start w:val="1"/>
      <w:numFmt w:val="bullet"/>
      <w:lvlText w:val="•"/>
      <w:lvlJc w:val="left"/>
      <w:pPr>
        <w:tabs>
          <w:tab w:val="num" w:pos="4320"/>
        </w:tabs>
        <w:ind w:left="4320" w:hanging="360"/>
      </w:pPr>
      <w:rPr>
        <w:rFonts w:ascii="Arial" w:hAnsi="Arial" w:hint="default"/>
      </w:rPr>
    </w:lvl>
    <w:lvl w:ilvl="6" w:tplc="B928B5E2" w:tentative="1">
      <w:start w:val="1"/>
      <w:numFmt w:val="bullet"/>
      <w:lvlText w:val="•"/>
      <w:lvlJc w:val="left"/>
      <w:pPr>
        <w:tabs>
          <w:tab w:val="num" w:pos="5040"/>
        </w:tabs>
        <w:ind w:left="5040" w:hanging="360"/>
      </w:pPr>
      <w:rPr>
        <w:rFonts w:ascii="Arial" w:hAnsi="Arial" w:hint="default"/>
      </w:rPr>
    </w:lvl>
    <w:lvl w:ilvl="7" w:tplc="5546E296" w:tentative="1">
      <w:start w:val="1"/>
      <w:numFmt w:val="bullet"/>
      <w:lvlText w:val="•"/>
      <w:lvlJc w:val="left"/>
      <w:pPr>
        <w:tabs>
          <w:tab w:val="num" w:pos="5760"/>
        </w:tabs>
        <w:ind w:left="5760" w:hanging="360"/>
      </w:pPr>
      <w:rPr>
        <w:rFonts w:ascii="Arial" w:hAnsi="Arial" w:hint="default"/>
      </w:rPr>
    </w:lvl>
    <w:lvl w:ilvl="8" w:tplc="29C60498" w:tentative="1">
      <w:start w:val="1"/>
      <w:numFmt w:val="bullet"/>
      <w:lvlText w:val="•"/>
      <w:lvlJc w:val="left"/>
      <w:pPr>
        <w:tabs>
          <w:tab w:val="num" w:pos="6480"/>
        </w:tabs>
        <w:ind w:left="6480" w:hanging="360"/>
      </w:pPr>
      <w:rPr>
        <w:rFonts w:ascii="Arial" w:hAnsi="Arial" w:hint="default"/>
      </w:r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95"/>
    <w:rsid w:val="001A2795"/>
    <w:rsid w:val="002871BD"/>
    <w:rsid w:val="00703D7C"/>
    <w:rsid w:val="007D5D3B"/>
    <w:rsid w:val="009C0FAF"/>
    <w:rsid w:val="00C7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323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ListParagraph1">
    <w:name w:val="List Paragraph1"/>
    <w:basedOn w:val="Normal"/>
    <w:next w:val="ListParagraph"/>
    <w:uiPriority w:val="34"/>
    <w:qFormat/>
    <w:rsid w:val="001A2795"/>
    <w:pPr>
      <w:spacing w:after="0" w:line="240" w:lineRule="auto"/>
      <w:ind w:left="720"/>
      <w:contextualSpacing/>
    </w:pPr>
    <w:rPr>
      <w:rFonts w:ascii="Times New Roman" w:hAnsi="Times New Roman" w:cs="Times New Roman"/>
      <w:color w:val="auto"/>
      <w:sz w:val="24"/>
      <w:szCs w:val="24"/>
      <w:lang w:eastAsia="en-US"/>
    </w:rPr>
  </w:style>
  <w:style w:type="paragraph" w:styleId="ListParagraph">
    <w:name w:val="List Paragraph"/>
    <w:basedOn w:val="Normal"/>
    <w:uiPriority w:val="34"/>
    <w:semiHidden/>
    <w:unhideWhenUsed/>
    <w:qFormat/>
    <w:rsid w:val="001A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62999">
      <w:bodyDiv w:val="1"/>
      <w:marLeft w:val="0"/>
      <w:marRight w:val="0"/>
      <w:marTop w:val="0"/>
      <w:marBottom w:val="0"/>
      <w:divBdr>
        <w:top w:val="none" w:sz="0" w:space="0" w:color="auto"/>
        <w:left w:val="none" w:sz="0" w:space="0" w:color="auto"/>
        <w:bottom w:val="none" w:sz="0" w:space="0" w:color="auto"/>
        <w:right w:val="none" w:sz="0" w:space="0" w:color="auto"/>
      </w:divBdr>
    </w:div>
    <w:div w:id="253244656">
      <w:bodyDiv w:val="1"/>
      <w:marLeft w:val="0"/>
      <w:marRight w:val="0"/>
      <w:marTop w:val="0"/>
      <w:marBottom w:val="0"/>
      <w:divBdr>
        <w:top w:val="none" w:sz="0" w:space="0" w:color="auto"/>
        <w:left w:val="none" w:sz="0" w:space="0" w:color="auto"/>
        <w:bottom w:val="none" w:sz="0" w:space="0" w:color="auto"/>
        <w:right w:val="none" w:sz="0" w:space="0" w:color="auto"/>
      </w:divBdr>
    </w:div>
    <w:div w:id="281421753">
      <w:bodyDiv w:val="1"/>
      <w:marLeft w:val="0"/>
      <w:marRight w:val="0"/>
      <w:marTop w:val="0"/>
      <w:marBottom w:val="0"/>
      <w:divBdr>
        <w:top w:val="none" w:sz="0" w:space="0" w:color="auto"/>
        <w:left w:val="none" w:sz="0" w:space="0" w:color="auto"/>
        <w:bottom w:val="none" w:sz="0" w:space="0" w:color="auto"/>
        <w:right w:val="none" w:sz="0" w:space="0" w:color="auto"/>
      </w:divBdr>
      <w:divsChild>
        <w:div w:id="1962615827">
          <w:marLeft w:val="446"/>
          <w:marRight w:val="0"/>
          <w:marTop w:val="67"/>
          <w:marBottom w:val="120"/>
          <w:divBdr>
            <w:top w:val="none" w:sz="0" w:space="0" w:color="auto"/>
            <w:left w:val="none" w:sz="0" w:space="0" w:color="auto"/>
            <w:bottom w:val="none" w:sz="0" w:space="0" w:color="auto"/>
            <w:right w:val="none" w:sz="0" w:space="0" w:color="auto"/>
          </w:divBdr>
        </w:div>
      </w:divsChild>
    </w:div>
    <w:div w:id="283580141">
      <w:bodyDiv w:val="1"/>
      <w:marLeft w:val="0"/>
      <w:marRight w:val="0"/>
      <w:marTop w:val="0"/>
      <w:marBottom w:val="0"/>
      <w:divBdr>
        <w:top w:val="none" w:sz="0" w:space="0" w:color="auto"/>
        <w:left w:val="none" w:sz="0" w:space="0" w:color="auto"/>
        <w:bottom w:val="none" w:sz="0" w:space="0" w:color="auto"/>
        <w:right w:val="none" w:sz="0" w:space="0" w:color="auto"/>
      </w:divBdr>
    </w:div>
    <w:div w:id="753860869">
      <w:bodyDiv w:val="1"/>
      <w:marLeft w:val="0"/>
      <w:marRight w:val="0"/>
      <w:marTop w:val="0"/>
      <w:marBottom w:val="0"/>
      <w:divBdr>
        <w:top w:val="none" w:sz="0" w:space="0" w:color="auto"/>
        <w:left w:val="none" w:sz="0" w:space="0" w:color="auto"/>
        <w:bottom w:val="none" w:sz="0" w:space="0" w:color="auto"/>
        <w:right w:val="none" w:sz="0" w:space="0" w:color="auto"/>
      </w:divBdr>
      <w:divsChild>
        <w:div w:id="1597905184">
          <w:marLeft w:val="446"/>
          <w:marRight w:val="0"/>
          <w:marTop w:val="115"/>
          <w:marBottom w:val="120"/>
          <w:divBdr>
            <w:top w:val="none" w:sz="0" w:space="0" w:color="auto"/>
            <w:left w:val="none" w:sz="0" w:space="0" w:color="auto"/>
            <w:bottom w:val="none" w:sz="0" w:space="0" w:color="auto"/>
            <w:right w:val="none" w:sz="0" w:space="0" w:color="auto"/>
          </w:divBdr>
        </w:div>
        <w:div w:id="1454402872">
          <w:marLeft w:val="446"/>
          <w:marRight w:val="0"/>
          <w:marTop w:val="96"/>
          <w:marBottom w:val="120"/>
          <w:divBdr>
            <w:top w:val="none" w:sz="0" w:space="0" w:color="auto"/>
            <w:left w:val="none" w:sz="0" w:space="0" w:color="auto"/>
            <w:bottom w:val="none" w:sz="0" w:space="0" w:color="auto"/>
            <w:right w:val="none" w:sz="0" w:space="0" w:color="auto"/>
          </w:divBdr>
        </w:div>
      </w:divsChild>
    </w:div>
    <w:div w:id="769200529">
      <w:bodyDiv w:val="1"/>
      <w:marLeft w:val="0"/>
      <w:marRight w:val="0"/>
      <w:marTop w:val="0"/>
      <w:marBottom w:val="0"/>
      <w:divBdr>
        <w:top w:val="none" w:sz="0" w:space="0" w:color="auto"/>
        <w:left w:val="none" w:sz="0" w:space="0" w:color="auto"/>
        <w:bottom w:val="none" w:sz="0" w:space="0" w:color="auto"/>
        <w:right w:val="none" w:sz="0" w:space="0" w:color="auto"/>
      </w:divBdr>
      <w:divsChild>
        <w:div w:id="803431077">
          <w:marLeft w:val="446"/>
          <w:marRight w:val="0"/>
          <w:marTop w:val="115"/>
          <w:marBottom w:val="120"/>
          <w:divBdr>
            <w:top w:val="none" w:sz="0" w:space="0" w:color="auto"/>
            <w:left w:val="none" w:sz="0" w:space="0" w:color="auto"/>
            <w:bottom w:val="none" w:sz="0" w:space="0" w:color="auto"/>
            <w:right w:val="none" w:sz="0" w:space="0" w:color="auto"/>
          </w:divBdr>
        </w:div>
        <w:div w:id="521670898">
          <w:marLeft w:val="446"/>
          <w:marRight w:val="0"/>
          <w:marTop w:val="96"/>
          <w:marBottom w:val="120"/>
          <w:divBdr>
            <w:top w:val="none" w:sz="0" w:space="0" w:color="auto"/>
            <w:left w:val="none" w:sz="0" w:space="0" w:color="auto"/>
            <w:bottom w:val="none" w:sz="0" w:space="0" w:color="auto"/>
            <w:right w:val="none" w:sz="0" w:space="0" w:color="auto"/>
          </w:divBdr>
        </w:div>
      </w:divsChild>
    </w:div>
    <w:div w:id="771557127">
      <w:bodyDiv w:val="1"/>
      <w:marLeft w:val="0"/>
      <w:marRight w:val="0"/>
      <w:marTop w:val="0"/>
      <w:marBottom w:val="0"/>
      <w:divBdr>
        <w:top w:val="none" w:sz="0" w:space="0" w:color="auto"/>
        <w:left w:val="none" w:sz="0" w:space="0" w:color="auto"/>
        <w:bottom w:val="none" w:sz="0" w:space="0" w:color="auto"/>
        <w:right w:val="none" w:sz="0" w:space="0" w:color="auto"/>
      </w:divBdr>
    </w:div>
    <w:div w:id="831141518">
      <w:bodyDiv w:val="1"/>
      <w:marLeft w:val="0"/>
      <w:marRight w:val="0"/>
      <w:marTop w:val="0"/>
      <w:marBottom w:val="0"/>
      <w:divBdr>
        <w:top w:val="none" w:sz="0" w:space="0" w:color="auto"/>
        <w:left w:val="none" w:sz="0" w:space="0" w:color="auto"/>
        <w:bottom w:val="none" w:sz="0" w:space="0" w:color="auto"/>
        <w:right w:val="none" w:sz="0" w:space="0" w:color="auto"/>
      </w:divBdr>
    </w:div>
    <w:div w:id="880481099">
      <w:bodyDiv w:val="1"/>
      <w:marLeft w:val="0"/>
      <w:marRight w:val="0"/>
      <w:marTop w:val="0"/>
      <w:marBottom w:val="0"/>
      <w:divBdr>
        <w:top w:val="none" w:sz="0" w:space="0" w:color="auto"/>
        <w:left w:val="none" w:sz="0" w:space="0" w:color="auto"/>
        <w:bottom w:val="none" w:sz="0" w:space="0" w:color="auto"/>
        <w:right w:val="none" w:sz="0" w:space="0" w:color="auto"/>
      </w:divBdr>
    </w:div>
    <w:div w:id="1044911316">
      <w:bodyDiv w:val="1"/>
      <w:marLeft w:val="0"/>
      <w:marRight w:val="0"/>
      <w:marTop w:val="0"/>
      <w:marBottom w:val="0"/>
      <w:divBdr>
        <w:top w:val="none" w:sz="0" w:space="0" w:color="auto"/>
        <w:left w:val="none" w:sz="0" w:space="0" w:color="auto"/>
        <w:bottom w:val="none" w:sz="0" w:space="0" w:color="auto"/>
        <w:right w:val="none" w:sz="0" w:space="0" w:color="auto"/>
      </w:divBdr>
    </w:div>
    <w:div w:id="1428623241">
      <w:bodyDiv w:val="1"/>
      <w:marLeft w:val="0"/>
      <w:marRight w:val="0"/>
      <w:marTop w:val="0"/>
      <w:marBottom w:val="0"/>
      <w:divBdr>
        <w:top w:val="none" w:sz="0" w:space="0" w:color="auto"/>
        <w:left w:val="none" w:sz="0" w:space="0" w:color="auto"/>
        <w:bottom w:val="none" w:sz="0" w:space="0" w:color="auto"/>
        <w:right w:val="none" w:sz="0" w:space="0" w:color="auto"/>
      </w:divBdr>
    </w:div>
    <w:div w:id="1708674142">
      <w:bodyDiv w:val="1"/>
      <w:marLeft w:val="0"/>
      <w:marRight w:val="0"/>
      <w:marTop w:val="0"/>
      <w:marBottom w:val="0"/>
      <w:divBdr>
        <w:top w:val="none" w:sz="0" w:space="0" w:color="auto"/>
        <w:left w:val="none" w:sz="0" w:space="0" w:color="auto"/>
        <w:bottom w:val="none" w:sz="0" w:space="0" w:color="auto"/>
        <w:right w:val="none" w:sz="0" w:space="0" w:color="auto"/>
      </w:divBdr>
    </w:div>
    <w:div w:id="1839611281">
      <w:bodyDiv w:val="1"/>
      <w:marLeft w:val="0"/>
      <w:marRight w:val="0"/>
      <w:marTop w:val="0"/>
      <w:marBottom w:val="0"/>
      <w:divBdr>
        <w:top w:val="none" w:sz="0" w:space="0" w:color="auto"/>
        <w:left w:val="none" w:sz="0" w:space="0" w:color="auto"/>
        <w:bottom w:val="none" w:sz="0" w:space="0" w:color="auto"/>
        <w:right w:val="none" w:sz="0" w:space="0" w:color="auto"/>
      </w:divBdr>
    </w:div>
    <w:div w:id="2006127778">
      <w:bodyDiv w:val="1"/>
      <w:marLeft w:val="0"/>
      <w:marRight w:val="0"/>
      <w:marTop w:val="0"/>
      <w:marBottom w:val="0"/>
      <w:divBdr>
        <w:top w:val="none" w:sz="0" w:space="0" w:color="auto"/>
        <w:left w:val="none" w:sz="0" w:space="0" w:color="auto"/>
        <w:bottom w:val="none" w:sz="0" w:space="0" w:color="auto"/>
        <w:right w:val="none" w:sz="0" w:space="0" w:color="auto"/>
      </w:divBdr>
      <w:divsChild>
        <w:div w:id="1704094822">
          <w:marLeft w:val="446"/>
          <w:marRight w:val="0"/>
          <w:marTop w:val="115"/>
          <w:marBottom w:val="120"/>
          <w:divBdr>
            <w:top w:val="none" w:sz="0" w:space="0" w:color="auto"/>
            <w:left w:val="none" w:sz="0" w:space="0" w:color="auto"/>
            <w:bottom w:val="none" w:sz="0" w:space="0" w:color="auto"/>
            <w:right w:val="none" w:sz="0" w:space="0" w:color="auto"/>
          </w:divBdr>
        </w:div>
        <w:div w:id="813255497">
          <w:marLeft w:val="446"/>
          <w:marRight w:val="0"/>
          <w:marTop w:val="115"/>
          <w:marBottom w:val="120"/>
          <w:divBdr>
            <w:top w:val="none" w:sz="0" w:space="0" w:color="auto"/>
            <w:left w:val="none" w:sz="0" w:space="0" w:color="auto"/>
            <w:bottom w:val="none" w:sz="0" w:space="0" w:color="auto"/>
            <w:right w:val="none" w:sz="0" w:space="0" w:color="auto"/>
          </w:divBdr>
        </w:div>
        <w:div w:id="1424496000">
          <w:marLeft w:val="446"/>
          <w:marRight w:val="0"/>
          <w:marTop w:val="115"/>
          <w:marBottom w:val="120"/>
          <w:divBdr>
            <w:top w:val="none" w:sz="0" w:space="0" w:color="auto"/>
            <w:left w:val="none" w:sz="0" w:space="0" w:color="auto"/>
            <w:bottom w:val="none" w:sz="0" w:space="0" w:color="auto"/>
            <w:right w:val="none" w:sz="0" w:space="0" w:color="auto"/>
          </w:divBdr>
        </w:div>
        <w:div w:id="80793400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reqfadel/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217BA1C075DB4E8E95F081FBB08854"/>
        <w:category>
          <w:name w:val="General"/>
          <w:gallery w:val="placeholder"/>
        </w:category>
        <w:types>
          <w:type w:val="bbPlcHdr"/>
        </w:types>
        <w:behaviors>
          <w:behavior w:val="content"/>
        </w:behaviors>
        <w:guid w:val="{73363C72-FF71-D04B-86A4-B9EABA433BC5}"/>
      </w:docPartPr>
      <w:docPartBody>
        <w:p w:rsidR="00000000" w:rsidRDefault="006C138F" w:rsidP="006C138F">
          <w:pPr>
            <w:pStyle w:val="95217BA1C075DB4E8E95F081FBB0885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bel">
    <w:panose1 w:val="020B0503020204020204"/>
    <w:charset w:val="00"/>
    <w:family w:val="auto"/>
    <w:pitch w:val="variable"/>
    <w:sig w:usb0="A00002EF" w:usb1="4000A44B" w:usb2="00000000" w:usb3="00000000" w:csb0="000001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8F"/>
    <w:rsid w:val="006C138F"/>
    <w:rsid w:val="00C3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6B97E1F3C8A4D92101CC4719C5C6C">
    <w:name w:val="38B6B97E1F3C8A4D92101CC4719C5C6C"/>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89063118BA2CEC4B8C00138218CDCC9A">
    <w:name w:val="89063118BA2CEC4B8C00138218CDCC9A"/>
  </w:style>
  <w:style w:type="paragraph" w:customStyle="1" w:styleId="A8D698CAA327E14FBF8194029545838D">
    <w:name w:val="A8D698CAA327E14FBF8194029545838D"/>
    <w:rsid w:val="006C138F"/>
  </w:style>
  <w:style w:type="paragraph" w:customStyle="1" w:styleId="95217BA1C075DB4E8E95F081FBB08854">
    <w:name w:val="95217BA1C075DB4E8E95F081FBB08854"/>
    <w:rsid w:val="006C1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B2E8F-B8D4-9845-8748-6B23B981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43</TotalTime>
  <Pages>12</Pages>
  <Words>963</Words>
  <Characters>5494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Fadel</dc:creator>
  <cp:keywords/>
  <dc:description/>
  <cp:lastModifiedBy>Tareq Fadel</cp:lastModifiedBy>
  <cp:revision>1</cp:revision>
  <dcterms:created xsi:type="dcterms:W3CDTF">2015-08-03T09:11:00Z</dcterms:created>
  <dcterms:modified xsi:type="dcterms:W3CDTF">2015-08-03T09:57:00Z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